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E26C3" w14:textId="57707F02" w:rsidR="007C75B4" w:rsidRDefault="00CC2F39" w:rsidP="0069395E">
      <w:pPr>
        <w:pStyle w:val="thngtinlinh"/>
        <w:jc w:val="left"/>
        <w:rPr>
          <w:rFonts w:cstheme="minorHAnsi"/>
        </w:rPr>
      </w:pPr>
      <w:r>
        <w:rPr>
          <w:rFonts w:cstheme="minorHAnsi"/>
        </w:rPr>
        <w:t>Hà Nội,</w:t>
      </w:r>
    </w:p>
    <w:p w14:paraId="5C756560" w14:textId="178B6C59" w:rsidR="00CC2F39" w:rsidRDefault="00CC47E3" w:rsidP="0069395E">
      <w:pPr>
        <w:pStyle w:val="thngtinlinh"/>
        <w:jc w:val="left"/>
        <w:rPr>
          <w:rFonts w:cstheme="minorHAnsi"/>
        </w:rPr>
      </w:pPr>
      <w:r>
        <w:rPr>
          <w:rFonts w:cstheme="minorHAnsi"/>
        </w:rPr>
        <w:t>Số điện thoại: 0364238638</w:t>
      </w:r>
    </w:p>
    <w:p w14:paraId="6E25C74D" w14:textId="032AF9F1" w:rsidR="00CC47E3" w:rsidRPr="0069395E" w:rsidRDefault="00CC47E3" w:rsidP="0069395E">
      <w:pPr>
        <w:pStyle w:val="thngtinlinh"/>
        <w:jc w:val="left"/>
        <w:rPr>
          <w:rStyle w:val="Nhnmnh"/>
          <w:rFonts w:cstheme="minorHAnsi"/>
          <w:color w:val="595959" w:themeColor="text1" w:themeTint="A6"/>
        </w:rPr>
      </w:pPr>
      <w:r>
        <w:rPr>
          <w:rFonts w:cstheme="minorHAnsi"/>
        </w:rPr>
        <w:t>Email: nqtho9x@gmail.com</w:t>
      </w:r>
    </w:p>
    <w:p w14:paraId="17E1CA0E" w14:textId="63F04AD7" w:rsidR="007C75B4" w:rsidRPr="00EE1923" w:rsidRDefault="002E6FD6">
      <w:pPr>
        <w:pStyle w:val="Tn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Tên của Bạn"/>
          <w:tag w:val=""/>
          <w:id w:val="1197042864"/>
          <w:placeholder>
            <w:docPart w:val="80B0CC53FDD1074E9E26C43661CB8ED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140EF">
            <w:rPr>
              <w:rFonts w:asciiTheme="minorHAnsi" w:hAnsiTheme="minorHAnsi" w:cstheme="minorHAnsi"/>
            </w:rPr>
            <w:t>NguYễn tHị qUỳnh tHơ</w:t>
          </w:r>
        </w:sdtContent>
      </w:sdt>
    </w:p>
    <w:tbl>
      <w:tblPr>
        <w:tblStyle w:val="BngSyullch"/>
        <w:tblW w:w="5000" w:type="pct"/>
        <w:tblLook w:val="04A0" w:firstRow="1" w:lastRow="0" w:firstColumn="1" w:lastColumn="0" w:noHBand="0" w:noVBand="1"/>
        <w:tblDescription w:val="Sơ yếu lý lịch"/>
      </w:tblPr>
      <w:tblGrid>
        <w:gridCol w:w="1742"/>
        <w:gridCol w:w="454"/>
        <w:gridCol w:w="7611"/>
      </w:tblGrid>
      <w:tr w:rsidR="007C75B4" w:rsidRPr="00EE1923" w14:paraId="6C24AD50" w14:textId="77777777">
        <w:tc>
          <w:tcPr>
            <w:tcW w:w="1778" w:type="dxa"/>
          </w:tcPr>
          <w:p w14:paraId="4C112BF0" w14:textId="77777777" w:rsidR="007C75B4" w:rsidRPr="00EE1923" w:rsidRDefault="00D85FBE">
            <w:pPr>
              <w:pStyle w:val="mc1"/>
              <w:rPr>
                <w:rFonts w:asciiTheme="minorHAnsi" w:hAnsiTheme="minorHAnsi" w:cstheme="minorHAnsi"/>
              </w:rPr>
            </w:pPr>
            <w:r w:rsidRPr="00EE1923">
              <w:rPr>
                <w:rFonts w:asciiTheme="minorHAnsi" w:hAnsiTheme="minorHAnsi" w:cstheme="minorHAnsi"/>
              </w:rPr>
              <w:t>Mục tiêu</w:t>
            </w:r>
          </w:p>
        </w:tc>
        <w:tc>
          <w:tcPr>
            <w:tcW w:w="472" w:type="dxa"/>
          </w:tcPr>
          <w:p w14:paraId="49CF8083" w14:textId="77777777" w:rsidR="007C75B4" w:rsidRPr="00EE1923" w:rsidRDefault="007C75B4">
            <w:pPr>
              <w:rPr>
                <w:rFonts w:cstheme="minorHAnsi"/>
              </w:rPr>
            </w:pPr>
          </w:p>
        </w:tc>
        <w:tc>
          <w:tcPr>
            <w:tcW w:w="7830" w:type="dxa"/>
          </w:tcPr>
          <w:p w14:paraId="75A50AB4" w14:textId="77777777" w:rsidR="0075795F" w:rsidRDefault="0075795F">
            <w:pPr>
              <w:pStyle w:val="p1"/>
              <w:divId w:val="539391802"/>
            </w:pPr>
            <w:r>
              <w:rPr>
                <w:rStyle w:val="s1"/>
              </w:rPr>
              <w:t>Mong muốn phát triển bản thân và phát huy những thế mạnh đang có</w:t>
            </w:r>
          </w:p>
          <w:p w14:paraId="3881F1C4" w14:textId="7A2DCA6D" w:rsidR="007C75B4" w:rsidRPr="0040239A" w:rsidRDefault="007C75B4">
            <w:pPr>
              <w:pStyle w:val="VnbnSyullch"/>
              <w:rPr>
                <w:rFonts w:cstheme="minorHAnsi"/>
              </w:rPr>
            </w:pPr>
          </w:p>
        </w:tc>
      </w:tr>
      <w:tr w:rsidR="007C75B4" w:rsidRPr="00EE1923" w14:paraId="1B4A9C5A" w14:textId="77777777">
        <w:tc>
          <w:tcPr>
            <w:tcW w:w="1778" w:type="dxa"/>
          </w:tcPr>
          <w:p w14:paraId="5619D058" w14:textId="77777777" w:rsidR="007C75B4" w:rsidRPr="00EE1923" w:rsidRDefault="00D85FBE">
            <w:pPr>
              <w:pStyle w:val="mc1"/>
              <w:rPr>
                <w:rFonts w:asciiTheme="minorHAnsi" w:hAnsiTheme="minorHAnsi" w:cstheme="minorHAnsi"/>
              </w:rPr>
            </w:pPr>
            <w:r w:rsidRPr="00EE1923">
              <w:rPr>
                <w:rFonts w:asciiTheme="minorHAnsi" w:hAnsiTheme="minorHAnsi" w:cstheme="minorHAnsi"/>
              </w:rPr>
              <w:t>Kỹ năng &amp; Khả năng</w:t>
            </w:r>
          </w:p>
        </w:tc>
        <w:tc>
          <w:tcPr>
            <w:tcW w:w="472" w:type="dxa"/>
          </w:tcPr>
          <w:p w14:paraId="375AAA98" w14:textId="77777777" w:rsidR="007C75B4" w:rsidRPr="00EE1923" w:rsidRDefault="007C75B4">
            <w:pPr>
              <w:rPr>
                <w:rFonts w:cstheme="minorHAnsi"/>
              </w:rPr>
            </w:pPr>
          </w:p>
        </w:tc>
        <w:tc>
          <w:tcPr>
            <w:tcW w:w="7830" w:type="dxa"/>
          </w:tcPr>
          <w:p w14:paraId="56E9C94D" w14:textId="057940A4" w:rsidR="008C554D" w:rsidRDefault="00066678">
            <w:pPr>
              <w:pStyle w:val="p1"/>
              <w:divId w:val="1021125371"/>
            </w:pPr>
            <w:r>
              <w:rPr>
                <w:rStyle w:val="s1"/>
              </w:rPr>
              <w:t>Ch</w:t>
            </w:r>
            <w:r w:rsidR="008C554D">
              <w:rPr>
                <w:rStyle w:val="s1"/>
              </w:rPr>
              <w:t>ủ động trong mọi công việc, làm việc đội nhóm, làm việc độc lập, tinh thần ham học hỏi, chịu khó</w:t>
            </w:r>
          </w:p>
          <w:p w14:paraId="61DC8090" w14:textId="77777777" w:rsidR="008C554D" w:rsidRDefault="008C554D">
            <w:pPr>
              <w:pStyle w:val="p2"/>
              <w:divId w:val="1021125371"/>
            </w:pPr>
            <w:r>
              <w:rPr>
                <w:rStyle w:val="s2"/>
              </w:rPr>
              <w:t>Quản lý vận hành công việc của cửa hàng, quản lý nhân sự, hàng hoá, giải quyết các vấn đề từ phía khách hàng, phục vụ khách hàng</w:t>
            </w:r>
          </w:p>
          <w:p w14:paraId="0F7F2211" w14:textId="76463D41" w:rsidR="007C75B4" w:rsidRPr="008972B7" w:rsidRDefault="007C75B4" w:rsidP="006733EA">
            <w:pPr>
              <w:pStyle w:val="VnbnSyullch"/>
              <w:rPr>
                <w:rFonts w:cstheme="minorHAnsi"/>
              </w:rPr>
            </w:pPr>
          </w:p>
        </w:tc>
      </w:tr>
      <w:tr w:rsidR="007C75B4" w:rsidRPr="00EE1923" w14:paraId="4C62AE39" w14:textId="77777777">
        <w:tc>
          <w:tcPr>
            <w:tcW w:w="1778" w:type="dxa"/>
          </w:tcPr>
          <w:p w14:paraId="185CE8B0" w14:textId="77777777" w:rsidR="007C75B4" w:rsidRPr="00EE1923" w:rsidRDefault="00D85FBE">
            <w:pPr>
              <w:pStyle w:val="mc1"/>
              <w:rPr>
                <w:rFonts w:asciiTheme="minorHAnsi" w:hAnsiTheme="minorHAnsi" w:cstheme="minorHAnsi"/>
              </w:rPr>
            </w:pPr>
            <w:r w:rsidRPr="00EE1923">
              <w:rPr>
                <w:rFonts w:asciiTheme="minorHAnsi" w:hAnsiTheme="minorHAnsi" w:cstheme="minorHAnsi"/>
              </w:rPr>
              <w:t>Kinh nghiệm</w:t>
            </w:r>
          </w:p>
        </w:tc>
        <w:tc>
          <w:tcPr>
            <w:tcW w:w="472" w:type="dxa"/>
          </w:tcPr>
          <w:p w14:paraId="3F57600F" w14:textId="77777777" w:rsidR="007C75B4" w:rsidRPr="00EE1923" w:rsidRDefault="007C75B4">
            <w:pPr>
              <w:rPr>
                <w:rFonts w:cstheme="minorHAnsi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hAnsiTheme="minorHAnsi" w:cstheme="minorHAnsi"/>
                <w:b/>
                <w:bCs/>
                <w:caps/>
                <w:color w:val="595959" w:themeColor="text1" w:themeTint="A6"/>
              </w:rPr>
              <w:id w:val="1436861535"/>
              <w15:color w:val="C0C0C0"/>
              <w15:repeatingSection/>
            </w:sdtPr>
            <w:sdtEndPr>
              <w:rPr>
                <w:rFonts w:ascii=".AppleSystemUIFont" w:hAnsi=".AppleSystemUIFont"/>
                <w:b w:val="0"/>
                <w:bCs w:val="0"/>
                <w:caps w:val="0"/>
                <w:color w:val="auto"/>
                <w:sz w:val="29"/>
                <w:szCs w:val="29"/>
              </w:rPr>
            </w:sdtEndPr>
            <w:sdtContent>
              <w:sdt>
                <w:sdtPr>
                  <w:rPr>
                    <w:rFonts w:asciiTheme="minorHAnsi" w:hAnsiTheme="minorHAnsi" w:cstheme="minorHAnsi"/>
                    <w:b/>
                    <w:bCs/>
                    <w:caps/>
                    <w:color w:val="595959" w:themeColor="text1" w:themeTint="A6"/>
                  </w:rPr>
                  <w:id w:val="221802691"/>
                  <w:placeholder>
                    <w:docPart w:val="8C026DD41370984A8FC59C112E6550B4"/>
                  </w:placeholder>
                  <w15:color w:val="C0C0C0"/>
                  <w15:repeatingSectionItem/>
                </w:sdtPr>
                <w:sdtEndPr>
                  <w:rPr>
                    <w:rFonts w:ascii=".AppleSystemUIFont" w:hAnsi=".AppleSystemUIFont"/>
                    <w:b w:val="0"/>
                    <w:bCs w:val="0"/>
                    <w:caps w:val="0"/>
                    <w:color w:val="auto"/>
                    <w:sz w:val="29"/>
                    <w:szCs w:val="29"/>
                  </w:rPr>
                </w:sdtEndPr>
                <w:sdtContent>
                  <w:p w14:paraId="4A226518" w14:textId="77777777" w:rsidR="00AC5E83" w:rsidRDefault="00AC5E83">
                    <w:pPr>
                      <w:pStyle w:val="p1"/>
                      <w:divId w:val="534732331"/>
                    </w:pPr>
                    <w:r>
                      <w:rPr>
                        <w:rStyle w:val="s1"/>
                      </w:rPr>
                      <w:t>T8/2015-T8/2018: công ty cổ phần đầu tư SMT</w:t>
                    </w:r>
                  </w:p>
                  <w:p w14:paraId="248D33D2" w14:textId="77777777" w:rsidR="00AC5E83" w:rsidRDefault="00AC5E83">
                    <w:pPr>
                      <w:pStyle w:val="p2"/>
                      <w:divId w:val="534732331"/>
                    </w:pPr>
                    <w:r>
                      <w:rPr>
                        <w:rStyle w:val="s2"/>
                      </w:rPr>
                      <w:t>Nhân viên hành chính văn phòng</w:t>
                    </w:r>
                  </w:p>
                  <w:p w14:paraId="5809BA8E" w14:textId="77777777" w:rsidR="00AC5E83" w:rsidRDefault="00AC5E83">
                    <w:pPr>
                      <w:pStyle w:val="p1"/>
                      <w:divId w:val="534732331"/>
                    </w:pPr>
                    <w:r>
                      <w:rPr>
                        <w:rStyle w:val="s1"/>
                      </w:rPr>
                      <w:t xml:space="preserve">T9/2014-&gt;nay: công ty TNHH </w:t>
                    </w:r>
                    <w:proofErr w:type="spellStart"/>
                    <w:r>
                      <w:rPr>
                        <w:rStyle w:val="s1"/>
                      </w:rPr>
                      <w:t>L’splace</w:t>
                    </w:r>
                    <w:proofErr w:type="spellEnd"/>
                  </w:p>
                  <w:p w14:paraId="0846CD6E" w14:textId="77777777" w:rsidR="00AC5E83" w:rsidRDefault="00AC5E83">
                    <w:pPr>
                      <w:pStyle w:val="p2"/>
                      <w:divId w:val="534732331"/>
                    </w:pPr>
                    <w:r>
                      <w:rPr>
                        <w:rStyle w:val="s2"/>
                      </w:rPr>
                      <w:t>Vị trí cửa hàng phó</w:t>
                    </w:r>
                  </w:p>
                  <w:p w14:paraId="1ABC7F0C" w14:textId="44E6F4DB" w:rsidR="007C75B4" w:rsidRPr="00234521" w:rsidRDefault="00AC5E83" w:rsidP="00234521">
                    <w:pPr>
                      <w:pStyle w:val="p2"/>
                      <w:divId w:val="534732331"/>
                    </w:pPr>
                    <w:r>
                      <w:rPr>
                        <w:rStyle w:val="s2"/>
                      </w:rPr>
                      <w:t>Với hơn 10 năm kinh nghiệm bán hàng, quản lý cửa hàng thực phẩm, nhiều năm với những cống hiến tốt và luôn là nhân viên xuất sắc</w:t>
                    </w:r>
                    <w:r>
                      <w:rPr>
                        <w:rStyle w:val="VnbnChdnhsn"/>
                      </w:rPr>
                      <w:t>.</w:t>
                    </w:r>
                  </w:p>
                </w:sdtContent>
              </w:sdt>
            </w:sdtContent>
          </w:sdt>
        </w:tc>
      </w:tr>
      <w:tr w:rsidR="007C75B4" w:rsidRPr="00EE1923" w14:paraId="0625631E" w14:textId="77777777">
        <w:tc>
          <w:tcPr>
            <w:tcW w:w="1778" w:type="dxa"/>
          </w:tcPr>
          <w:p w14:paraId="00C2A9C3" w14:textId="77777777" w:rsidR="007C75B4" w:rsidRPr="00EE1923" w:rsidRDefault="00D85FBE">
            <w:pPr>
              <w:pStyle w:val="mc1"/>
              <w:rPr>
                <w:rFonts w:asciiTheme="minorHAnsi" w:hAnsiTheme="minorHAnsi" w:cstheme="minorHAnsi"/>
              </w:rPr>
            </w:pPr>
            <w:r w:rsidRPr="00EE1923">
              <w:rPr>
                <w:rFonts w:asciiTheme="minorHAnsi" w:hAnsiTheme="minorHAnsi" w:cstheme="minorHAnsi"/>
              </w:rPr>
              <w:t>Bằng cấp</w:t>
            </w:r>
          </w:p>
        </w:tc>
        <w:tc>
          <w:tcPr>
            <w:tcW w:w="472" w:type="dxa"/>
          </w:tcPr>
          <w:p w14:paraId="46F74447" w14:textId="77777777" w:rsidR="007C75B4" w:rsidRPr="00EE1923" w:rsidRDefault="007C75B4">
            <w:pPr>
              <w:rPr>
                <w:rFonts w:cstheme="minorHAnsi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hAnsiTheme="minorHAnsi" w:cstheme="minorHAnsi"/>
                <w:b/>
                <w:bCs/>
                <w:caps/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.AppleSystemUIFont" w:hAnsi=".AppleSystemUIFont"/>
                <w:b w:val="0"/>
                <w:bCs w:val="0"/>
                <w:caps w:val="0"/>
                <w:color w:val="auto"/>
              </w:rPr>
            </w:sdtEndPr>
            <w:sdtContent>
              <w:sdt>
                <w:sdtPr>
                  <w:rPr>
                    <w:rFonts w:asciiTheme="minorHAnsi" w:hAnsiTheme="minorHAnsi" w:cstheme="minorHAnsi"/>
                    <w:b/>
                    <w:bCs/>
                    <w:caps/>
                    <w:color w:val="595959" w:themeColor="text1" w:themeTint="A6"/>
                  </w:rPr>
                  <w:id w:val="-1126388115"/>
                  <w:placeholder>
                    <w:docPart w:val="E92ACD7E743B36439AEA8538FC6D2F43"/>
                  </w:placeholder>
                  <w15:repeatingSectionItem/>
                </w:sdtPr>
                <w:sdtEndPr>
                  <w:rPr>
                    <w:rFonts w:ascii=".AppleSystemUIFont" w:hAnsi=".AppleSystemUIFont"/>
                    <w:b w:val="0"/>
                    <w:bCs w:val="0"/>
                    <w:caps w:val="0"/>
                    <w:color w:val="auto"/>
                  </w:rPr>
                </w:sdtEndPr>
                <w:sdtContent>
                  <w:p w14:paraId="719F44F5" w14:textId="279AB494" w:rsidR="007C75B4" w:rsidRPr="00D42795" w:rsidRDefault="009962B5" w:rsidP="00D42795">
                    <w:pPr>
                      <w:pStyle w:val="p1"/>
                      <w:divId w:val="2008288593"/>
                    </w:pPr>
                    <w:r>
                      <w:rPr>
                        <w:rStyle w:val="s1"/>
                      </w:rPr>
                      <w:t>Tốt nghiệp Đại học - Bằng cử nhân Quản trị kinh doanh - Trường Đại học Kinh tế Kỹ thuật Công nghiệp (2010-2014)</w:t>
                    </w:r>
                  </w:p>
                </w:sdtContent>
              </w:sdt>
            </w:sdtContent>
          </w:sdt>
        </w:tc>
      </w:tr>
      <w:tr w:rsidR="007C75B4" w:rsidRPr="00EE1923" w14:paraId="63949C51" w14:textId="77777777">
        <w:tc>
          <w:tcPr>
            <w:tcW w:w="1778" w:type="dxa"/>
          </w:tcPr>
          <w:p w14:paraId="63582FF7" w14:textId="77777777" w:rsidR="007C75B4" w:rsidRPr="00EE1923" w:rsidRDefault="00D85FBE">
            <w:pPr>
              <w:pStyle w:val="mc1"/>
              <w:rPr>
                <w:rFonts w:asciiTheme="minorHAnsi" w:hAnsiTheme="minorHAnsi" w:cstheme="minorHAnsi"/>
              </w:rPr>
            </w:pPr>
            <w:r w:rsidRPr="00EE1923">
              <w:rPr>
                <w:rFonts w:asciiTheme="minorHAnsi" w:hAnsiTheme="minorHAnsi" w:cstheme="minorHAnsi"/>
              </w:rPr>
              <w:lastRenderedPageBreak/>
              <w:t>Giao tiếp</w:t>
            </w:r>
          </w:p>
        </w:tc>
        <w:tc>
          <w:tcPr>
            <w:tcW w:w="472" w:type="dxa"/>
          </w:tcPr>
          <w:p w14:paraId="49350E2A" w14:textId="77777777" w:rsidR="007C75B4" w:rsidRPr="00EE1923" w:rsidRDefault="007C75B4">
            <w:pPr>
              <w:rPr>
                <w:rFonts w:cstheme="minorHAnsi"/>
              </w:rPr>
            </w:pPr>
          </w:p>
        </w:tc>
        <w:tc>
          <w:tcPr>
            <w:tcW w:w="7830" w:type="dxa"/>
          </w:tcPr>
          <w:p w14:paraId="648BFB7A" w14:textId="77777777" w:rsidR="00AE53C1" w:rsidRDefault="00AE53C1">
            <w:pPr>
              <w:pStyle w:val="p1"/>
              <w:divId w:val="1189951668"/>
            </w:pPr>
            <w:r>
              <w:rPr>
                <w:rStyle w:val="s1"/>
              </w:rPr>
              <w:t>Kỹ năng giao tiếp tốt, tiếp nhận xử lí thông tin từ cấp trên nhanh gọn chính xác, giải quyết các khiếu nại từ Khách hàng</w:t>
            </w:r>
          </w:p>
          <w:p w14:paraId="136D4FA1" w14:textId="2BD3CC53" w:rsidR="007C75B4" w:rsidRPr="008972B7" w:rsidRDefault="007C75B4">
            <w:pPr>
              <w:pStyle w:val="VnbnSyullch"/>
              <w:rPr>
                <w:rFonts w:cstheme="minorHAnsi"/>
                <w:lang w:val="en-US"/>
              </w:rPr>
            </w:pPr>
          </w:p>
        </w:tc>
      </w:tr>
      <w:tr w:rsidR="007C75B4" w:rsidRPr="00EE1923" w14:paraId="1253A398" w14:textId="77777777">
        <w:tc>
          <w:tcPr>
            <w:tcW w:w="1778" w:type="dxa"/>
          </w:tcPr>
          <w:p w14:paraId="573DBE8B" w14:textId="77777777" w:rsidR="007C75B4" w:rsidRPr="00EE1923" w:rsidRDefault="00D85FBE">
            <w:pPr>
              <w:pStyle w:val="mc1"/>
              <w:rPr>
                <w:rFonts w:asciiTheme="minorHAnsi" w:hAnsiTheme="minorHAnsi" w:cstheme="minorHAnsi"/>
              </w:rPr>
            </w:pPr>
            <w:r w:rsidRPr="00EE1923">
              <w:rPr>
                <w:rFonts w:asciiTheme="minorHAnsi" w:hAnsiTheme="minorHAnsi" w:cstheme="minorHAnsi"/>
              </w:rPr>
              <w:t>Khả năng lãnh đạo</w:t>
            </w:r>
          </w:p>
        </w:tc>
        <w:tc>
          <w:tcPr>
            <w:tcW w:w="472" w:type="dxa"/>
          </w:tcPr>
          <w:p w14:paraId="76C3C2A5" w14:textId="77777777" w:rsidR="007C75B4" w:rsidRPr="00EE1923" w:rsidRDefault="007C75B4">
            <w:pPr>
              <w:rPr>
                <w:rFonts w:cstheme="minorHAnsi"/>
              </w:rPr>
            </w:pPr>
          </w:p>
        </w:tc>
        <w:tc>
          <w:tcPr>
            <w:tcW w:w="7830" w:type="dxa"/>
          </w:tcPr>
          <w:p w14:paraId="06553ACB" w14:textId="77777777" w:rsidR="006820A8" w:rsidRDefault="006820A8">
            <w:pPr>
              <w:pStyle w:val="p1"/>
              <w:divId w:val="83384790"/>
            </w:pPr>
            <w:r>
              <w:rPr>
                <w:rStyle w:val="s1"/>
              </w:rPr>
              <w:t>Kinh nghiệm quản lý đào tạo, tiếp lửa, truyền đạt thông tin tới đội ngũ nhân viên trong cửa hàng (10-15 người)</w:t>
            </w:r>
            <w:r>
              <w:rPr>
                <w:rStyle w:val="apple-converted-space"/>
                <w:rFonts w:ascii="UICTFontTextStyleBody" w:hAnsi="UICTFontTextStyleBody"/>
                <w:b/>
                <w:bCs/>
              </w:rPr>
              <w:t> </w:t>
            </w:r>
          </w:p>
          <w:p w14:paraId="4F0F2036" w14:textId="1E2BBB14" w:rsidR="007C75B4" w:rsidRPr="00EE1923" w:rsidRDefault="007C75B4">
            <w:pPr>
              <w:pStyle w:val="VnbnSyullch"/>
              <w:rPr>
                <w:rFonts w:cstheme="minorHAnsi"/>
              </w:rPr>
            </w:pPr>
          </w:p>
        </w:tc>
      </w:tr>
      <w:tr w:rsidR="007C75B4" w:rsidRPr="00EE1923" w14:paraId="0394D1ED" w14:textId="77777777">
        <w:tc>
          <w:tcPr>
            <w:tcW w:w="1778" w:type="dxa"/>
          </w:tcPr>
          <w:p w14:paraId="2DB7A7E1" w14:textId="375D5F9D" w:rsidR="007C75B4" w:rsidRPr="00EE1923" w:rsidRDefault="007C75B4" w:rsidP="00CA3E27">
            <w:pPr>
              <w:pStyle w:val="mc1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72" w:type="dxa"/>
          </w:tcPr>
          <w:p w14:paraId="79B03C46" w14:textId="12259C9B" w:rsidR="007C75B4" w:rsidRPr="00EE1923" w:rsidRDefault="007C75B4">
            <w:pPr>
              <w:rPr>
                <w:rFonts w:cstheme="minorHAnsi"/>
              </w:rPr>
            </w:pPr>
          </w:p>
        </w:tc>
        <w:tc>
          <w:tcPr>
            <w:tcW w:w="7830" w:type="dxa"/>
          </w:tcPr>
          <w:p w14:paraId="36BCC9C1" w14:textId="2EF979F6" w:rsidR="007C75B4" w:rsidRPr="00CA3E27" w:rsidRDefault="007C75B4" w:rsidP="00CA3E27">
            <w:pPr>
              <w:pStyle w:val="mc2"/>
              <w:rPr>
                <w:rFonts w:asciiTheme="minorHAnsi" w:hAnsiTheme="minorHAnsi" w:cstheme="minorHAnsi"/>
              </w:rPr>
            </w:pPr>
          </w:p>
        </w:tc>
      </w:tr>
    </w:tbl>
    <w:p w14:paraId="7F461848" w14:textId="77777777" w:rsidR="007C75B4" w:rsidRPr="00EE1923" w:rsidRDefault="007C75B4">
      <w:pPr>
        <w:rPr>
          <w:rFonts w:cstheme="minorHAnsi"/>
        </w:rPr>
      </w:pPr>
    </w:p>
    <w:sectPr w:rsidR="007C75B4" w:rsidRPr="00EE1923">
      <w:footerReference w:type="default" r:id="rId11"/>
      <w:pgSz w:w="11907" w:h="16839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7F145" w14:textId="77777777" w:rsidR="0049593B" w:rsidRDefault="0049593B">
      <w:pPr>
        <w:spacing w:before="0" w:after="0" w:line="240" w:lineRule="auto"/>
      </w:pPr>
      <w:r>
        <w:separator/>
      </w:r>
    </w:p>
  </w:endnote>
  <w:endnote w:type="continuationSeparator" w:id="0">
    <w:p w14:paraId="109BA17F" w14:textId="77777777" w:rsidR="0049593B" w:rsidRDefault="004959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81865" w14:textId="77777777" w:rsidR="007C75B4" w:rsidRDefault="00D85FBE">
    <w:pPr>
      <w:pStyle w:val="chntrang"/>
    </w:pPr>
    <w:r>
      <w:t xml:space="preserve">Trang </w:t>
    </w:r>
    <w:r>
      <w:fldChar w:fldCharType="begin"/>
    </w:r>
    <w:r>
      <w:instrText>PAGE</w:instrText>
    </w:r>
    <w:r>
      <w:fldChar w:fldCharType="separate"/>
    </w:r>
    <w:r w:rsidR="00B5736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8F53A" w14:textId="77777777" w:rsidR="0049593B" w:rsidRDefault="0049593B">
      <w:pPr>
        <w:spacing w:before="0" w:after="0" w:line="240" w:lineRule="auto"/>
      </w:pPr>
      <w:r>
        <w:separator/>
      </w:r>
    </w:p>
  </w:footnote>
  <w:footnote w:type="continuationSeparator" w:id="0">
    <w:p w14:paraId="26255732" w14:textId="77777777" w:rsidR="0049593B" w:rsidRDefault="0049593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3B"/>
    <w:rsid w:val="0001365C"/>
    <w:rsid w:val="00066678"/>
    <w:rsid w:val="00127804"/>
    <w:rsid w:val="001D2659"/>
    <w:rsid w:val="00234521"/>
    <w:rsid w:val="003D1D1A"/>
    <w:rsid w:val="003E141A"/>
    <w:rsid w:val="0040239A"/>
    <w:rsid w:val="0043441A"/>
    <w:rsid w:val="0049593B"/>
    <w:rsid w:val="00622E0D"/>
    <w:rsid w:val="006733EA"/>
    <w:rsid w:val="006820A8"/>
    <w:rsid w:val="0069395E"/>
    <w:rsid w:val="0075795F"/>
    <w:rsid w:val="007C75B4"/>
    <w:rsid w:val="00802F3C"/>
    <w:rsid w:val="00806E2F"/>
    <w:rsid w:val="008972B7"/>
    <w:rsid w:val="008C554D"/>
    <w:rsid w:val="009140EF"/>
    <w:rsid w:val="009962B5"/>
    <w:rsid w:val="00A00325"/>
    <w:rsid w:val="00AA2FB8"/>
    <w:rsid w:val="00AC5E83"/>
    <w:rsid w:val="00AE53C1"/>
    <w:rsid w:val="00B03526"/>
    <w:rsid w:val="00B051B8"/>
    <w:rsid w:val="00B57364"/>
    <w:rsid w:val="00C30F3B"/>
    <w:rsid w:val="00CA3E27"/>
    <w:rsid w:val="00CC2F39"/>
    <w:rsid w:val="00CC47E3"/>
    <w:rsid w:val="00D42795"/>
    <w:rsid w:val="00D56F93"/>
    <w:rsid w:val="00D81778"/>
    <w:rsid w:val="00D85FBE"/>
    <w:rsid w:val="00DD012B"/>
    <w:rsid w:val="00EE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55CCC4"/>
  <w15:docId w15:val="{22747404-B5D9-F641-803B-A2AFFDB4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vi-VN" w:eastAsia="vi-V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kern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c1">
    <w:name w:val="đề mục 1"/>
    <w:basedOn w:val="Binhthng"/>
    <w:next w:val="Binhthng"/>
    <w:link w:val="Ktmc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mc2">
    <w:name w:val="đề mục 2"/>
    <w:basedOn w:val="Binhthng"/>
    <w:next w:val="Binhthng"/>
    <w:link w:val="Ktmc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mc3">
    <w:name w:val="đề mục 3"/>
    <w:basedOn w:val="Binhthng"/>
    <w:next w:val="Binhthng"/>
    <w:link w:val="Ktmc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mc4">
    <w:name w:val="đề mục 4"/>
    <w:basedOn w:val="Binhthng"/>
    <w:next w:val="Binhthng"/>
    <w:link w:val="Ktmc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mc5">
    <w:name w:val="đề mục 5"/>
    <w:basedOn w:val="Binhthng"/>
    <w:next w:val="Binhthng"/>
    <w:link w:val="Ktmc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mc6">
    <w:name w:val="đề mục 6"/>
    <w:basedOn w:val="Binhthng"/>
    <w:next w:val="Binhthng"/>
    <w:link w:val="Ktmc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mc7">
    <w:name w:val="đề mục 7"/>
    <w:basedOn w:val="Binhthng"/>
    <w:next w:val="Binhthng"/>
    <w:link w:val="Ktmc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mc8">
    <w:name w:val="đề mục 8"/>
    <w:basedOn w:val="Binhthng"/>
    <w:next w:val="Binhthng"/>
    <w:link w:val="Ktmc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mc9">
    <w:name w:val="đề mục 9"/>
    <w:basedOn w:val="Binhthng"/>
    <w:next w:val="Binhthng"/>
    <w:link w:val="Ktmc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utrang">
    <w:name w:val="đầu trang"/>
    <w:basedOn w:val="Binhthng"/>
    <w:link w:val="Ktutrang"/>
    <w:uiPriority w:val="9"/>
    <w:unhideWhenUsed/>
    <w:pPr>
      <w:spacing w:after="0" w:line="240" w:lineRule="auto"/>
    </w:pPr>
  </w:style>
  <w:style w:type="character" w:customStyle="1" w:styleId="Ktutrang">
    <w:name w:val="Ký tự Đầu trang"/>
    <w:basedOn w:val="Phngmcinhcuaoanvn"/>
    <w:link w:val="utrang"/>
    <w:uiPriority w:val="9"/>
    <w:rPr>
      <w:kern w:val="20"/>
    </w:rPr>
  </w:style>
  <w:style w:type="paragraph" w:customStyle="1" w:styleId="chntrang">
    <w:name w:val="chân trang"/>
    <w:basedOn w:val="Binhthng"/>
    <w:link w:val="KtChntrang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KtChntrang">
    <w:name w:val="Ký tự Chân trang"/>
    <w:basedOn w:val="Phngmcinhcuaoanvn"/>
    <w:link w:val="chntrang"/>
    <w:uiPriority w:val="2"/>
    <w:rPr>
      <w:kern w:val="20"/>
    </w:rPr>
  </w:style>
  <w:style w:type="paragraph" w:customStyle="1" w:styleId="VnbnSyullch">
    <w:name w:val="Văn bản Sơ yếu lý lịch"/>
    <w:basedOn w:val="Binhthng"/>
    <w:qFormat/>
    <w:pPr>
      <w:spacing w:after="40"/>
      <w:ind w:right="1440"/>
    </w:pPr>
  </w:style>
  <w:style w:type="character" w:customStyle="1" w:styleId="VnbnChdnhsn">
    <w:name w:val="Văn bản Chỗ dành sẵn"/>
    <w:basedOn w:val="Phngmcinhcuaoanvn"/>
    <w:uiPriority w:val="99"/>
    <w:semiHidden/>
    <w:rPr>
      <w:color w:val="808080"/>
    </w:rPr>
  </w:style>
  <w:style w:type="table" w:customStyle="1" w:styleId="LiBng">
    <w:name w:val="Lưới Bảng"/>
    <w:basedOn w:val="BangThngthng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tmc1">
    <w:name w:val="Ký tự Đề mục 1"/>
    <w:basedOn w:val="Phngmcinhcuaoanvn"/>
    <w:link w:val="mc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Ktmc2">
    <w:name w:val="Ký tự Đề mục 2"/>
    <w:basedOn w:val="Phngmcinhcuaoanvn"/>
    <w:link w:val="mc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Ktmc3">
    <w:name w:val="Ký tự Đề mục 3"/>
    <w:basedOn w:val="Phngmcinhcuaoanvn"/>
    <w:link w:val="mc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Ktmc4">
    <w:name w:val="Ký tự Đề mục 4"/>
    <w:basedOn w:val="Phngmcinhcuaoanvn"/>
    <w:link w:val="mc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Ktmc5">
    <w:name w:val="Ký tự Đề mục 5"/>
    <w:basedOn w:val="Phngmcinhcuaoanvn"/>
    <w:link w:val="mc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Ktmc6">
    <w:name w:val="Ký tự Đề mục 6"/>
    <w:basedOn w:val="Phngmcinhcuaoanvn"/>
    <w:link w:val="mc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Ktmc7">
    <w:name w:val="Ký tự Đề mục 7"/>
    <w:basedOn w:val="Phngmcinhcuaoanvn"/>
    <w:link w:val="mc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Ktmc8">
    <w:name w:val="Ký tự Đề mục 8"/>
    <w:basedOn w:val="Phngmcinhcuaoanvn"/>
    <w:link w:val="mc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Ktmc9">
    <w:name w:val="Ký tự Đề mục 9"/>
    <w:basedOn w:val="Phngmcinhcuaoanvn"/>
    <w:link w:val="mc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BngSyullch">
    <w:name w:val="Bảng Sơ yếu lý lịch"/>
    <w:basedOn w:val="BangThngthng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BngcuaTh">
    <w:name w:val="Bảng của Thư"/>
    <w:basedOn w:val="BangThngthng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customStyle="1" w:styleId="Ngy">
    <w:name w:val="Ngày"/>
    <w:basedOn w:val="Binhthng"/>
    <w:next w:val="Binhthng"/>
    <w:link w:val="KtNgy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KtNgy">
    <w:name w:val="Ký tự Ngày"/>
    <w:basedOn w:val="Phngmcinhcuaoanvn"/>
    <w:link w:val="Ngy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Nginhn">
    <w:name w:val="Người nhận"/>
    <w:basedOn w:val="Binhthng"/>
    <w:uiPriority w:val="8"/>
    <w:unhideWhenUsed/>
    <w:qFormat/>
    <w:pPr>
      <w:spacing w:after="40"/>
    </w:pPr>
    <w:rPr>
      <w:b/>
      <w:bCs/>
    </w:rPr>
  </w:style>
  <w:style w:type="paragraph" w:styleId="Lichao">
    <w:name w:val="Salutation"/>
    <w:basedOn w:val="Binhthng"/>
    <w:next w:val="Binhthng"/>
    <w:link w:val="LichaoChar"/>
    <w:uiPriority w:val="8"/>
    <w:unhideWhenUsed/>
    <w:qFormat/>
    <w:pPr>
      <w:spacing w:before="720"/>
    </w:pPr>
  </w:style>
  <w:style w:type="character" w:customStyle="1" w:styleId="LichaoChar">
    <w:name w:val="Lời chào Char"/>
    <w:basedOn w:val="Phngmcinhcuaoanvn"/>
    <w:link w:val="Lichao"/>
    <w:uiPriority w:val="8"/>
    <w:rPr>
      <w:kern w:val="20"/>
    </w:rPr>
  </w:style>
  <w:style w:type="paragraph" w:customStyle="1" w:styleId="Phnktthuc">
    <w:name w:val="Phần kết thúc"/>
    <w:basedOn w:val="Binhthng"/>
    <w:link w:val="KtPhnktthuc"/>
    <w:uiPriority w:val="8"/>
    <w:unhideWhenUsed/>
    <w:qFormat/>
    <w:pPr>
      <w:spacing w:before="480" w:after="960" w:line="240" w:lineRule="auto"/>
    </w:pPr>
  </w:style>
  <w:style w:type="character" w:customStyle="1" w:styleId="KtPhnktthuc">
    <w:name w:val="Ký tự Phần kết thúc"/>
    <w:basedOn w:val="Phngmcinhcuaoanvn"/>
    <w:link w:val="Phnktthuc"/>
    <w:uiPriority w:val="8"/>
    <w:rPr>
      <w:kern w:val="20"/>
    </w:rPr>
  </w:style>
  <w:style w:type="paragraph" w:customStyle="1" w:styleId="Chk">
    <w:name w:val="Chữ ký"/>
    <w:basedOn w:val="Binhthng"/>
    <w:link w:val="KtChk"/>
    <w:uiPriority w:val="8"/>
    <w:unhideWhenUsed/>
    <w:qFormat/>
    <w:pPr>
      <w:spacing w:after="480"/>
    </w:pPr>
    <w:rPr>
      <w:b/>
      <w:bCs/>
    </w:rPr>
  </w:style>
  <w:style w:type="character" w:customStyle="1" w:styleId="KtChk">
    <w:name w:val="Ký tự Chữ ký"/>
    <w:basedOn w:val="Phngmcinhcuaoanvn"/>
    <w:link w:val="Chk"/>
    <w:uiPriority w:val="8"/>
    <w:rPr>
      <w:b/>
      <w:bCs/>
      <w:kern w:val="20"/>
    </w:rPr>
  </w:style>
  <w:style w:type="character" w:customStyle="1" w:styleId="Nhnmnh">
    <w:name w:val="Nhấn mạnh"/>
    <w:basedOn w:val="Phngmcinhcuaoanvn"/>
    <w:uiPriority w:val="2"/>
    <w:unhideWhenUsed/>
    <w:qFormat/>
    <w:rPr>
      <w:color w:val="7E97AD" w:themeColor="accent1"/>
    </w:rPr>
  </w:style>
  <w:style w:type="paragraph" w:customStyle="1" w:styleId="thngtinlinh">
    <w:name w:val="thông tin liên hệ"/>
    <w:basedOn w:val="Binhthng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Tn">
    <w:name w:val="Tên"/>
    <w:basedOn w:val="Binhthng"/>
    <w:next w:val="Binhthng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D817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81778"/>
    <w:rPr>
      <w:rFonts w:ascii="Tahoma" w:hAnsi="Tahoma" w:cs="Tahoma"/>
      <w:kern w:val="20"/>
      <w:sz w:val="16"/>
      <w:szCs w:val="16"/>
    </w:rPr>
  </w:style>
  <w:style w:type="character" w:styleId="VnbanChdanhsn">
    <w:name w:val="Placeholder Text"/>
    <w:basedOn w:val="Phngmcinhcuaoanvn"/>
    <w:uiPriority w:val="99"/>
    <w:semiHidden/>
    <w:rsid w:val="00B57364"/>
    <w:rPr>
      <w:color w:val="808080"/>
    </w:rPr>
  </w:style>
  <w:style w:type="paragraph" w:customStyle="1" w:styleId="p1">
    <w:name w:val="p1"/>
    <w:basedOn w:val="Binhthng"/>
    <w:rsid w:val="0075795F"/>
    <w:pPr>
      <w:spacing w:before="0" w:after="45" w:line="240" w:lineRule="auto"/>
    </w:pPr>
    <w:rPr>
      <w:rFonts w:ascii=".AppleSystemUIFont" w:eastAsiaTheme="minorEastAsia" w:hAnsi=".AppleSystemUIFont" w:cs="Times New Roman"/>
      <w:color w:val="auto"/>
      <w:kern w:val="0"/>
      <w:sz w:val="47"/>
      <w:szCs w:val="47"/>
    </w:rPr>
  </w:style>
  <w:style w:type="character" w:customStyle="1" w:styleId="s1">
    <w:name w:val="s1"/>
    <w:basedOn w:val="Phngmcinhcuaoanvn"/>
    <w:rsid w:val="0075795F"/>
    <w:rPr>
      <w:rFonts w:ascii="UICTFontTextStyleBody" w:hAnsi="UICTFontTextStyleBody" w:hint="default"/>
      <w:b/>
      <w:bCs/>
      <w:i w:val="0"/>
      <w:iCs w:val="0"/>
      <w:sz w:val="47"/>
      <w:szCs w:val="47"/>
    </w:rPr>
  </w:style>
  <w:style w:type="paragraph" w:customStyle="1" w:styleId="p2">
    <w:name w:val="p2"/>
    <w:basedOn w:val="Binhthng"/>
    <w:rsid w:val="008C554D"/>
    <w:pPr>
      <w:spacing w:before="0" w:after="0" w:line="240" w:lineRule="auto"/>
    </w:pPr>
    <w:rPr>
      <w:rFonts w:ascii=".AppleSystemUIFont" w:eastAsiaTheme="minorEastAsia" w:hAnsi=".AppleSystemUIFont" w:cs="Times New Roman"/>
      <w:color w:val="auto"/>
      <w:kern w:val="0"/>
      <w:sz w:val="29"/>
      <w:szCs w:val="29"/>
    </w:rPr>
  </w:style>
  <w:style w:type="character" w:customStyle="1" w:styleId="s2">
    <w:name w:val="s2"/>
    <w:basedOn w:val="Phngmcinhcuaoanvn"/>
    <w:rsid w:val="008C554D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apple-converted-space">
    <w:name w:val="apple-converted-space"/>
    <w:basedOn w:val="Phngmcinhcuaoanvn"/>
    <w:rsid w:val="0068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0D1A26E-35DF-904F-9F53-232F1CA79047%7dtf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0B0CC53FDD1074E9E26C43661CB8ED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AD0621B-6B4F-1049-8665-CA5E009C5FDE}"/>
      </w:docPartPr>
      <w:docPartBody>
        <w:p w:rsidR="00D77076" w:rsidRDefault="00D77076">
          <w:pPr>
            <w:pStyle w:val="80B0CC53FDD1074E9E26C43661CB8ED8"/>
          </w:pPr>
          <w:r w:rsidRPr="00EE1923">
            <w:rPr>
              <w:rFonts w:cstheme="minorHAnsi"/>
            </w:rPr>
            <w:t>[Tên c</w:t>
          </w:r>
          <w:r w:rsidRPr="00EE1923">
            <w:rPr>
              <w:rFonts w:cstheme="minorHAnsi"/>
            </w:rPr>
            <w:t>ủ</w:t>
          </w:r>
          <w:r w:rsidRPr="00EE1923">
            <w:rPr>
              <w:rFonts w:cstheme="minorHAnsi"/>
            </w:rPr>
            <w:t>a B</w:t>
          </w:r>
          <w:r w:rsidRPr="00EE1923">
            <w:rPr>
              <w:rFonts w:cstheme="minorHAnsi"/>
            </w:rPr>
            <w:t>ạ</w:t>
          </w:r>
          <w:r w:rsidRPr="00EE1923">
            <w:rPr>
              <w:rFonts w:cstheme="minorHAnsi"/>
            </w:rPr>
            <w:t>n]</w:t>
          </w:r>
        </w:p>
      </w:docPartBody>
    </w:docPart>
    <w:docPart>
      <w:docPartPr>
        <w:name w:val="8C026DD41370984A8FC59C112E6550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5AD105E-0106-E347-B425-53145E8CAFA3}"/>
      </w:docPartPr>
      <w:docPartBody>
        <w:p w:rsidR="00D77076" w:rsidRDefault="00D77076">
          <w:pPr>
            <w:pStyle w:val="8C026DD41370984A8FC59C112E6550B4"/>
          </w:pPr>
          <w:r>
            <w:rPr>
              <w:rStyle w:val="VnbnChdnhsn"/>
            </w:rPr>
            <w:t>Nh</w:t>
          </w:r>
          <w:r>
            <w:rPr>
              <w:rStyle w:val="VnbnChdnhsn"/>
            </w:rPr>
            <w:t>ậ</w:t>
          </w:r>
          <w:r>
            <w:rPr>
              <w:rStyle w:val="VnbnChdnhsn"/>
            </w:rPr>
            <w:t>p b</w:t>
          </w:r>
          <w:r>
            <w:rPr>
              <w:rStyle w:val="VnbnChdnhsn"/>
            </w:rPr>
            <w:t>ấ</w:t>
          </w:r>
          <w:r>
            <w:rPr>
              <w:rStyle w:val="VnbnChdnhsn"/>
            </w:rPr>
            <w:t>t k</w:t>
          </w:r>
          <w:r>
            <w:rPr>
              <w:rStyle w:val="VnbnChdnhsn"/>
            </w:rPr>
            <w:t>ỳ</w:t>
          </w:r>
          <w:r>
            <w:rPr>
              <w:rStyle w:val="VnbnChdnhsn"/>
            </w:rPr>
            <w:t xml:space="preserve"> n</w:t>
          </w:r>
          <w:r>
            <w:rPr>
              <w:rStyle w:val="VnbnChdnhsn"/>
            </w:rPr>
            <w:t>ộ</w:t>
          </w:r>
          <w:r>
            <w:rPr>
              <w:rStyle w:val="VnbnChdnhsn"/>
            </w:rPr>
            <w:t>i dung nào b</w:t>
          </w:r>
          <w:r>
            <w:rPr>
              <w:rStyle w:val="VnbnChdnhsn"/>
            </w:rPr>
            <w:t>ạ</w:t>
          </w:r>
          <w:r>
            <w:rPr>
              <w:rStyle w:val="VnbnChdnhsn"/>
            </w:rPr>
            <w:t>n mu</w:t>
          </w:r>
          <w:r>
            <w:rPr>
              <w:rStyle w:val="VnbnChdnhsn"/>
            </w:rPr>
            <w:t>ố</w:t>
          </w:r>
          <w:r>
            <w:rPr>
              <w:rStyle w:val="VnbnChdnhsn"/>
            </w:rPr>
            <w:t>n l</w:t>
          </w:r>
          <w:r>
            <w:rPr>
              <w:rStyle w:val="VnbnChdnhsn"/>
            </w:rPr>
            <w:t>ặ</w:t>
          </w:r>
          <w:r>
            <w:rPr>
              <w:rStyle w:val="VnbnChdnhsn"/>
            </w:rPr>
            <w:t>p l</w:t>
          </w:r>
          <w:r>
            <w:rPr>
              <w:rStyle w:val="VnbnChdnhsn"/>
            </w:rPr>
            <w:t>ạ</w:t>
          </w:r>
          <w:r>
            <w:rPr>
              <w:rStyle w:val="VnbnChdnhsn"/>
            </w:rPr>
            <w:t>i, bao g</w:t>
          </w:r>
          <w:r>
            <w:rPr>
              <w:rStyle w:val="VnbnChdnhsn"/>
            </w:rPr>
            <w:t>ồ</w:t>
          </w:r>
          <w:r>
            <w:rPr>
              <w:rStyle w:val="VnbnChdnhsn"/>
            </w:rPr>
            <w:t>m các đi</w:t>
          </w:r>
          <w:r>
            <w:rPr>
              <w:rStyle w:val="VnbnChdnhsn"/>
            </w:rPr>
            <w:t>ề</w:t>
          </w:r>
          <w:r>
            <w:rPr>
              <w:rStyle w:val="VnbnChdnhsn"/>
            </w:rPr>
            <w:t>u khi</w:t>
          </w:r>
          <w:r>
            <w:rPr>
              <w:rStyle w:val="VnbnChdnhsn"/>
            </w:rPr>
            <w:t>ể</w:t>
          </w:r>
          <w:r>
            <w:rPr>
              <w:rStyle w:val="VnbnChdnhsn"/>
            </w:rPr>
            <w:t>n n</w:t>
          </w:r>
          <w:r>
            <w:rPr>
              <w:rStyle w:val="VnbnChdnhsn"/>
            </w:rPr>
            <w:t>ộ</w:t>
          </w:r>
          <w:r>
            <w:rPr>
              <w:rStyle w:val="VnbnChdnhsn"/>
            </w:rPr>
            <w:t>i dung khác. B</w:t>
          </w:r>
          <w:r>
            <w:rPr>
              <w:rStyle w:val="VnbnChdnhsn"/>
            </w:rPr>
            <w:t>ạ</w:t>
          </w:r>
          <w:r>
            <w:rPr>
              <w:rStyle w:val="VnbnChdnhsn"/>
            </w:rPr>
            <w:t>n cũng có th</w:t>
          </w:r>
          <w:r>
            <w:rPr>
              <w:rStyle w:val="VnbnChdnhsn"/>
            </w:rPr>
            <w:t>ể</w:t>
          </w:r>
          <w:r>
            <w:rPr>
              <w:rStyle w:val="VnbnChdnhsn"/>
            </w:rPr>
            <w:t xml:space="preserve"> chèn đi</w:t>
          </w:r>
          <w:r>
            <w:rPr>
              <w:rStyle w:val="VnbnChdnhsn"/>
            </w:rPr>
            <w:t>ề</w:t>
          </w:r>
          <w:r>
            <w:rPr>
              <w:rStyle w:val="VnbnChdnhsn"/>
            </w:rPr>
            <w:t>u khi</w:t>
          </w:r>
          <w:r>
            <w:rPr>
              <w:rStyle w:val="VnbnChdnhsn"/>
            </w:rPr>
            <w:t>ể</w:t>
          </w:r>
          <w:r>
            <w:rPr>
              <w:rStyle w:val="VnbnChdnhsn"/>
            </w:rPr>
            <w:t>n này quanh các hàng của b</w:t>
          </w:r>
          <w:r>
            <w:rPr>
              <w:rStyle w:val="VnbnChdnhsn"/>
            </w:rPr>
            <w:t>ả</w:t>
          </w:r>
          <w:r>
            <w:rPr>
              <w:rStyle w:val="VnbnChdnhsn"/>
            </w:rPr>
            <w:t>ng đ</w:t>
          </w:r>
          <w:r>
            <w:rPr>
              <w:rStyle w:val="VnbnChdnhsn"/>
            </w:rPr>
            <w:t>ể</w:t>
          </w:r>
          <w:r>
            <w:rPr>
              <w:rStyle w:val="VnbnChdnhsn"/>
            </w:rPr>
            <w:t xml:space="preserve"> l</w:t>
          </w:r>
          <w:r>
            <w:rPr>
              <w:rStyle w:val="VnbnChdnhsn"/>
            </w:rPr>
            <w:t>ặ</w:t>
          </w:r>
          <w:r>
            <w:rPr>
              <w:rStyle w:val="VnbnChdnhsn"/>
            </w:rPr>
            <w:t>p l</w:t>
          </w:r>
          <w:r>
            <w:rPr>
              <w:rStyle w:val="VnbnChdnhsn"/>
            </w:rPr>
            <w:t>ạ</w:t>
          </w:r>
          <w:r>
            <w:rPr>
              <w:rStyle w:val="VnbnChdnhsn"/>
            </w:rPr>
            <w:t>i các ph</w:t>
          </w:r>
          <w:r>
            <w:rPr>
              <w:rStyle w:val="VnbnChdnhsn"/>
            </w:rPr>
            <w:t>ầ</w:t>
          </w:r>
          <w:r>
            <w:rPr>
              <w:rStyle w:val="VnbnChdnhsn"/>
            </w:rPr>
            <w:t>n c</w:t>
          </w:r>
          <w:r>
            <w:rPr>
              <w:rStyle w:val="VnbnChdnhsn"/>
            </w:rPr>
            <w:t>ủ</w:t>
          </w:r>
          <w:r>
            <w:rPr>
              <w:rStyle w:val="VnbnChdnhsn"/>
            </w:rPr>
            <w:t>a m</w:t>
          </w:r>
          <w:r>
            <w:rPr>
              <w:rStyle w:val="VnbnChdnhsn"/>
            </w:rPr>
            <w:t>ộ</w:t>
          </w:r>
          <w:r>
            <w:rPr>
              <w:rStyle w:val="VnbnChdnhsn"/>
            </w:rPr>
            <w:t>t b</w:t>
          </w:r>
          <w:r>
            <w:rPr>
              <w:rStyle w:val="VnbnChdnhsn"/>
            </w:rPr>
            <w:t>ả</w:t>
          </w:r>
          <w:r>
            <w:rPr>
              <w:rStyle w:val="VnbnChdnhsn"/>
            </w:rPr>
            <w:t>ng.</w:t>
          </w:r>
        </w:p>
      </w:docPartBody>
    </w:docPart>
    <w:docPart>
      <w:docPartPr>
        <w:name w:val="E92ACD7E743B36439AEA8538FC6D2F4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E3BFB39-B08E-2C44-94B6-88EB56F6C011}"/>
      </w:docPartPr>
      <w:docPartBody>
        <w:p w:rsidR="00D77076" w:rsidRDefault="00D77076">
          <w:pPr>
            <w:pStyle w:val="E92ACD7E743B36439AEA8538FC6D2F43"/>
          </w:pPr>
          <w:r>
            <w:rPr>
              <w:rStyle w:val="VnbnChdnhsn"/>
            </w:rPr>
            <w:t>Nh</w:t>
          </w:r>
          <w:r>
            <w:rPr>
              <w:rStyle w:val="VnbnChdnhsn"/>
            </w:rPr>
            <w:t>ậ</w:t>
          </w:r>
          <w:r>
            <w:rPr>
              <w:rStyle w:val="VnbnChdnhsn"/>
            </w:rPr>
            <w:t>p b</w:t>
          </w:r>
          <w:r>
            <w:rPr>
              <w:rStyle w:val="VnbnChdnhsn"/>
            </w:rPr>
            <w:t>ấ</w:t>
          </w:r>
          <w:r>
            <w:rPr>
              <w:rStyle w:val="VnbnChdnhsn"/>
            </w:rPr>
            <w:t>t k</w:t>
          </w:r>
          <w:r>
            <w:rPr>
              <w:rStyle w:val="VnbnChdnhsn"/>
            </w:rPr>
            <w:t>ỳ</w:t>
          </w:r>
          <w:r>
            <w:rPr>
              <w:rStyle w:val="VnbnChdnhsn"/>
            </w:rPr>
            <w:t xml:space="preserve"> n</w:t>
          </w:r>
          <w:r>
            <w:rPr>
              <w:rStyle w:val="VnbnChdnhsn"/>
            </w:rPr>
            <w:t>ộ</w:t>
          </w:r>
          <w:r>
            <w:rPr>
              <w:rStyle w:val="VnbnChdnhsn"/>
            </w:rPr>
            <w:t>i dung nào b</w:t>
          </w:r>
          <w:r>
            <w:rPr>
              <w:rStyle w:val="VnbnChdnhsn"/>
            </w:rPr>
            <w:t>ạ</w:t>
          </w:r>
          <w:r>
            <w:rPr>
              <w:rStyle w:val="VnbnChdnhsn"/>
            </w:rPr>
            <w:t>n mu</w:t>
          </w:r>
          <w:r>
            <w:rPr>
              <w:rStyle w:val="VnbnChdnhsn"/>
            </w:rPr>
            <w:t>ố</w:t>
          </w:r>
          <w:r>
            <w:rPr>
              <w:rStyle w:val="VnbnChdnhsn"/>
            </w:rPr>
            <w:t>n l</w:t>
          </w:r>
          <w:r>
            <w:rPr>
              <w:rStyle w:val="VnbnChdnhsn"/>
            </w:rPr>
            <w:t>ặ</w:t>
          </w:r>
          <w:r>
            <w:rPr>
              <w:rStyle w:val="VnbnChdnhsn"/>
            </w:rPr>
            <w:t>p l</w:t>
          </w:r>
          <w:r>
            <w:rPr>
              <w:rStyle w:val="VnbnChdnhsn"/>
            </w:rPr>
            <w:t>ạ</w:t>
          </w:r>
          <w:r>
            <w:rPr>
              <w:rStyle w:val="VnbnChdnhsn"/>
            </w:rPr>
            <w:t>i, bao g</w:t>
          </w:r>
          <w:r>
            <w:rPr>
              <w:rStyle w:val="VnbnChdnhsn"/>
            </w:rPr>
            <w:t>ồ</w:t>
          </w:r>
          <w:r>
            <w:rPr>
              <w:rStyle w:val="VnbnChdnhsn"/>
            </w:rPr>
            <w:t>m các đi</w:t>
          </w:r>
          <w:r>
            <w:rPr>
              <w:rStyle w:val="VnbnChdnhsn"/>
            </w:rPr>
            <w:t>ề</w:t>
          </w:r>
          <w:r>
            <w:rPr>
              <w:rStyle w:val="VnbnChdnhsn"/>
            </w:rPr>
            <w:t>u khi</w:t>
          </w:r>
          <w:r>
            <w:rPr>
              <w:rStyle w:val="VnbnChdnhsn"/>
            </w:rPr>
            <w:t>ể</w:t>
          </w:r>
          <w:r>
            <w:rPr>
              <w:rStyle w:val="VnbnChdnhsn"/>
            </w:rPr>
            <w:t>n n</w:t>
          </w:r>
          <w:r>
            <w:rPr>
              <w:rStyle w:val="VnbnChdnhsn"/>
            </w:rPr>
            <w:t>ộ</w:t>
          </w:r>
          <w:r>
            <w:rPr>
              <w:rStyle w:val="VnbnChdnhsn"/>
            </w:rPr>
            <w:t>i dung khác. B</w:t>
          </w:r>
          <w:r>
            <w:rPr>
              <w:rStyle w:val="VnbnChdnhsn"/>
            </w:rPr>
            <w:t>ạ</w:t>
          </w:r>
          <w:r>
            <w:rPr>
              <w:rStyle w:val="VnbnChdnhsn"/>
            </w:rPr>
            <w:t>n cũng có th</w:t>
          </w:r>
          <w:r>
            <w:rPr>
              <w:rStyle w:val="VnbnChdnhsn"/>
            </w:rPr>
            <w:t>ể</w:t>
          </w:r>
          <w:r>
            <w:rPr>
              <w:rStyle w:val="VnbnChdnhsn"/>
            </w:rPr>
            <w:t xml:space="preserve"> chèn đi</w:t>
          </w:r>
          <w:r>
            <w:rPr>
              <w:rStyle w:val="VnbnChdnhsn"/>
            </w:rPr>
            <w:t>ề</w:t>
          </w:r>
          <w:r>
            <w:rPr>
              <w:rStyle w:val="VnbnChdnhsn"/>
            </w:rPr>
            <w:t>u khi</w:t>
          </w:r>
          <w:r>
            <w:rPr>
              <w:rStyle w:val="VnbnChdnhsn"/>
            </w:rPr>
            <w:t>ể</w:t>
          </w:r>
          <w:r>
            <w:rPr>
              <w:rStyle w:val="VnbnChdnhsn"/>
            </w:rPr>
            <w:t>n này quanh các hàng của b</w:t>
          </w:r>
          <w:r>
            <w:rPr>
              <w:rStyle w:val="VnbnChdnhsn"/>
            </w:rPr>
            <w:t>ả</w:t>
          </w:r>
          <w:r>
            <w:rPr>
              <w:rStyle w:val="VnbnChdnhsn"/>
            </w:rPr>
            <w:t>ng đ</w:t>
          </w:r>
          <w:r>
            <w:rPr>
              <w:rStyle w:val="VnbnChdnhsn"/>
            </w:rPr>
            <w:t>ể</w:t>
          </w:r>
          <w:r>
            <w:rPr>
              <w:rStyle w:val="VnbnChdnhsn"/>
            </w:rPr>
            <w:t xml:space="preserve"> l</w:t>
          </w:r>
          <w:r>
            <w:rPr>
              <w:rStyle w:val="VnbnChdnhsn"/>
            </w:rPr>
            <w:t>ặ</w:t>
          </w:r>
          <w:r>
            <w:rPr>
              <w:rStyle w:val="VnbnChdnhsn"/>
            </w:rPr>
            <w:t>p l</w:t>
          </w:r>
          <w:r>
            <w:rPr>
              <w:rStyle w:val="VnbnChdnhsn"/>
            </w:rPr>
            <w:t>ạ</w:t>
          </w:r>
          <w:r>
            <w:rPr>
              <w:rStyle w:val="VnbnChdnhsn"/>
            </w:rPr>
            <w:t>i các ph</w:t>
          </w:r>
          <w:r>
            <w:rPr>
              <w:rStyle w:val="VnbnChdnhsn"/>
            </w:rPr>
            <w:t>ầ</w:t>
          </w:r>
          <w:r>
            <w:rPr>
              <w:rStyle w:val="VnbnChdnhsn"/>
            </w:rPr>
            <w:t>n c</w:t>
          </w:r>
          <w:r>
            <w:rPr>
              <w:rStyle w:val="VnbnChdnhsn"/>
            </w:rPr>
            <w:t>ủ</w:t>
          </w:r>
          <w:r>
            <w:rPr>
              <w:rStyle w:val="VnbnChdnhsn"/>
            </w:rPr>
            <w:t>a m</w:t>
          </w:r>
          <w:r>
            <w:rPr>
              <w:rStyle w:val="VnbnChdnhsn"/>
            </w:rPr>
            <w:t>ộ</w:t>
          </w:r>
          <w:r>
            <w:rPr>
              <w:rStyle w:val="VnbnChdnhsn"/>
            </w:rPr>
            <w:t>t b</w:t>
          </w:r>
          <w:r>
            <w:rPr>
              <w:rStyle w:val="VnbnChdnhsn"/>
            </w:rPr>
            <w:t>ả</w:t>
          </w:r>
          <w:r>
            <w:rPr>
              <w:rStyle w:val="VnbnChdnhsn"/>
            </w:rPr>
            <w:t>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76"/>
    <w:rsid w:val="00B051B8"/>
    <w:rsid w:val="00D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69831454B1A52248AF95F191382E5163">
    <w:name w:val="69831454B1A52248AF95F191382E5163"/>
  </w:style>
  <w:style w:type="paragraph" w:customStyle="1" w:styleId="60E418914154504CB507503E84F63278">
    <w:name w:val="60E418914154504CB507503E84F63278"/>
  </w:style>
  <w:style w:type="paragraph" w:customStyle="1" w:styleId="C5E353B4C137524AAC481E9BA17C580E">
    <w:name w:val="C5E353B4C137524AAC481E9BA17C580E"/>
  </w:style>
  <w:style w:type="paragraph" w:customStyle="1" w:styleId="D492CF25D4FE1544971F37896F626BF6">
    <w:name w:val="D492CF25D4FE1544971F37896F626BF6"/>
  </w:style>
  <w:style w:type="character" w:customStyle="1" w:styleId="Nhnmnh">
    <w:name w:val="Nhấn mạnh"/>
    <w:basedOn w:val="Phngmcinhcuaoanvn"/>
    <w:uiPriority w:val="2"/>
    <w:unhideWhenUsed/>
    <w:qFormat/>
    <w:rPr>
      <w:color w:val="4472C4" w:themeColor="accent1"/>
    </w:rPr>
  </w:style>
  <w:style w:type="paragraph" w:customStyle="1" w:styleId="626A89EBC468EC488C565CDED572BC54">
    <w:name w:val="626A89EBC468EC488C565CDED572BC54"/>
  </w:style>
  <w:style w:type="paragraph" w:customStyle="1" w:styleId="80B0CC53FDD1074E9E26C43661CB8ED8">
    <w:name w:val="80B0CC53FDD1074E9E26C43661CB8ED8"/>
  </w:style>
  <w:style w:type="paragraph" w:customStyle="1" w:styleId="82197A87FFC94049A9955EBF93A986C1">
    <w:name w:val="82197A87FFC94049A9955EBF93A986C1"/>
  </w:style>
  <w:style w:type="paragraph" w:customStyle="1" w:styleId="VnbnSyullch">
    <w:name w:val="Văn bản Sơ yếu lý lịch"/>
    <w:basedOn w:val="Binhthng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14:ligatures w14:val="none"/>
    </w:rPr>
  </w:style>
  <w:style w:type="paragraph" w:customStyle="1" w:styleId="8C2C44D82A91D94981BA959E21B237B9">
    <w:name w:val="8C2C44D82A91D94981BA959E21B237B9"/>
  </w:style>
  <w:style w:type="character" w:customStyle="1" w:styleId="VnbnChdnhsn">
    <w:name w:val="Văn bản Chỗ dành sẵn"/>
    <w:basedOn w:val="Phngmcinhcuaoanvn"/>
    <w:uiPriority w:val="99"/>
    <w:semiHidden/>
    <w:rPr>
      <w:color w:val="808080"/>
    </w:rPr>
  </w:style>
  <w:style w:type="paragraph" w:customStyle="1" w:styleId="8C026DD41370984A8FC59C112E6550B4">
    <w:name w:val="8C026DD41370984A8FC59C112E6550B4"/>
  </w:style>
  <w:style w:type="paragraph" w:customStyle="1" w:styleId="CDD2D59C4F62AC40B8F3BADB4A356234">
    <w:name w:val="CDD2D59C4F62AC40B8F3BADB4A356234"/>
  </w:style>
  <w:style w:type="paragraph" w:customStyle="1" w:styleId="67A57CB826666E4F97449FD43EAC3999">
    <w:name w:val="67A57CB826666E4F97449FD43EAC3999"/>
  </w:style>
  <w:style w:type="paragraph" w:customStyle="1" w:styleId="818BA301C0429C458E845CA865500C91">
    <w:name w:val="818BA301C0429C458E845CA865500C91"/>
  </w:style>
  <w:style w:type="paragraph" w:customStyle="1" w:styleId="E92ACD7E743B36439AEA8538FC6D2F43">
    <w:name w:val="E92ACD7E743B36439AEA8538FC6D2F43"/>
  </w:style>
  <w:style w:type="paragraph" w:customStyle="1" w:styleId="D3139EA1676E934498A9ABE4A06F3874">
    <w:name w:val="D3139EA1676E934498A9ABE4A06F3874"/>
  </w:style>
  <w:style w:type="paragraph" w:customStyle="1" w:styleId="716A6110351D8A4CB3751AE8A1B682FD">
    <w:name w:val="716A6110351D8A4CB3751AE8A1B682FD"/>
  </w:style>
  <w:style w:type="paragraph" w:customStyle="1" w:styleId="B2E1AB0FA57E8A449028F6012C66D94A">
    <w:name w:val="B2E1AB0FA57E8A449028F6012C66D94A"/>
  </w:style>
  <w:style w:type="paragraph" w:customStyle="1" w:styleId="4315EFC9E4F08B46A0850B3053887CF8">
    <w:name w:val="4315EFC9E4F08B46A0850B3053887CF8"/>
  </w:style>
  <w:style w:type="paragraph" w:customStyle="1" w:styleId="393103BF10080C409259406214939EA9">
    <w:name w:val="393103BF10080C409259406214939EA9"/>
  </w:style>
  <w:style w:type="paragraph" w:customStyle="1" w:styleId="879105F93D8F354094ED96E96442CD03">
    <w:name w:val="879105F93D8F354094ED96E96442CD03"/>
  </w:style>
  <w:style w:type="paragraph" w:customStyle="1" w:styleId="7EEBE27E6D8D784FBE5A7C2E0DBEACDC">
    <w:name w:val="7EEBE27E6D8D784FBE5A7C2E0DBEACDC"/>
  </w:style>
  <w:style w:type="paragraph" w:customStyle="1" w:styleId="C7A8EDDCF0D7644EA69E8960F841F72D">
    <w:name w:val="C7A8EDDCF0D7644EA69E8960F841F7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Hà Nội</CompanyAddress>
  <CompanyPhone>
0364238638</CompanyPhone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AFF56A22E162F645A87DF37DCD7CE6B30300551C514083F3BE438C342336EC41654F" ma:contentTypeVersion="16" ma:contentTypeDescription="Create a new document." ma:contentTypeScope="" ma:versionID="1626a88cf9243c940e1579bc8dfdd60e">
  <xsd:schema xmlns:xsd="http://www.w3.org/2001/XMLSchema" xmlns:xs="http://www.w3.org/2001/XMLSchema" xmlns:p="http://schemas.microsoft.com/office/2006/metadata/properties" xmlns:ns2="33d27e29-ff2e-41a1-ae47-f7a39f7606c1" targetNamespace="http://schemas.microsoft.com/office/2006/metadata/properties" ma:root="true" ma:fieldsID="afaff782cfd6a48151121d6c795b64d9" ns2:_="">
    <xsd:import namespace="33d27e29-ff2e-41a1-ae47-f7a39f7606c1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OfRatings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27e29-ff2e-41a1-ae47-f7a39f7606c1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/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31458372-b302-4d58-bc2c-e2d2a6eb91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4484C83-A176-47AF-A578-30038BF6400C}" ma:internalName="CSXSubmissionMarket" ma:readOnly="false" ma:showField="MarketName" ma:web="33d27e29-ff2e-41a1-ae47-f7a39f7606c1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40a2c693-95b3-47d4-ade4-fcf69fc9c2b9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4605676C-2DF5-496F-A7C3-826740C2CAA6}" ma:internalName="InProjectListLookup" ma:readOnly="true" ma:showField="InProjectList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b5837cd3-1e97-42f9-87ab-797680c5205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4605676C-2DF5-496F-A7C3-826740C2CAA6}" ma:internalName="LastCompleteVersionLookup" ma:readOnly="true" ma:showField="LastCompleteVersion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4605676C-2DF5-496F-A7C3-826740C2CAA6}" ma:internalName="LastPreviewErrorLookup" ma:readOnly="true" ma:showField="LastPreviewError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4605676C-2DF5-496F-A7C3-826740C2CAA6}" ma:internalName="LastPreviewResultLookup" ma:readOnly="true" ma:showField="LastPreviewResult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4605676C-2DF5-496F-A7C3-826740C2CAA6}" ma:internalName="LastPreviewAttemptDateLookup" ma:readOnly="true" ma:showField="LastPreviewAttemptDate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4605676C-2DF5-496F-A7C3-826740C2CAA6}" ma:internalName="LastPreviewedByLookup" ma:readOnly="true" ma:showField="LastPreviewedBy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4605676C-2DF5-496F-A7C3-826740C2CAA6}" ma:internalName="LastPreviewTimeLookup" ma:readOnly="true" ma:showField="LastPreviewTime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4605676C-2DF5-496F-A7C3-826740C2CAA6}" ma:internalName="LastPreviewVersionLookup" ma:readOnly="true" ma:showField="LastPreviewVersion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4605676C-2DF5-496F-A7C3-826740C2CAA6}" ma:internalName="LastPublishErrorLookup" ma:readOnly="true" ma:showField="LastPublishError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4605676C-2DF5-496F-A7C3-826740C2CAA6}" ma:internalName="LastPublishResultLookup" ma:readOnly="true" ma:showField="LastPublishResult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4605676C-2DF5-496F-A7C3-826740C2CAA6}" ma:internalName="LastPublishAttemptDateLookup" ma:readOnly="true" ma:showField="LastPublishAttemptDate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4605676C-2DF5-496F-A7C3-826740C2CAA6}" ma:internalName="LastPublishedByLookup" ma:readOnly="true" ma:showField="LastPublishedBy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4605676C-2DF5-496F-A7C3-826740C2CAA6}" ma:internalName="LastPublishTimeLookup" ma:readOnly="true" ma:showField="LastPublishTime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4605676C-2DF5-496F-A7C3-826740C2CAA6}" ma:internalName="LastPublishVersionLookup" ma:readOnly="true" ma:showField="LastPublishVersion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98BA3ABF-8479-4CBD-9C41-69DB839BF302}" ma:internalName="LocLastLocAttemptVersionLookup" ma:readOnly="false" ma:showField="LastLocAttemptVersion" ma:web="33d27e29-ff2e-41a1-ae47-f7a39f7606c1">
      <xsd:simpleType>
        <xsd:restriction base="dms:Lookup"/>
      </xsd:simpleType>
    </xsd:element>
    <xsd:element name="LocLastLocAttemptVersionTypeLookup" ma:index="71" nillable="true" ma:displayName="Loc Last Loc Attempt Version Type" ma:default="" ma:list="{98BA3ABF-8479-4CBD-9C41-69DB839BF302}" ma:internalName="LocLastLocAttemptVersionTypeLookup" ma:readOnly="true" ma:showField="LastLocAttemptVersionType" ma:web="33d27e29-ff2e-41a1-ae47-f7a39f7606c1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98BA3ABF-8479-4CBD-9C41-69DB839BF302}" ma:internalName="LocNewPublishedVersionLookup" ma:readOnly="true" ma:showField="NewPublishedVersion" ma:web="33d27e29-ff2e-41a1-ae47-f7a39f7606c1">
      <xsd:simpleType>
        <xsd:restriction base="dms:Lookup"/>
      </xsd:simpleType>
    </xsd:element>
    <xsd:element name="LocOverallHandbackStatusLookup" ma:index="75" nillable="true" ma:displayName="Loc Overall Handback Status" ma:default="" ma:list="{98BA3ABF-8479-4CBD-9C41-69DB839BF302}" ma:internalName="LocOverallHandbackStatusLookup" ma:readOnly="true" ma:showField="OverallHandbackStatus" ma:web="33d27e29-ff2e-41a1-ae47-f7a39f7606c1">
      <xsd:simpleType>
        <xsd:restriction base="dms:Lookup"/>
      </xsd:simpleType>
    </xsd:element>
    <xsd:element name="LocOverallLocStatusLookup" ma:index="76" nillable="true" ma:displayName="Loc Overall Localize Status" ma:default="" ma:list="{98BA3ABF-8479-4CBD-9C41-69DB839BF302}" ma:internalName="LocOverallLocStatusLookup" ma:readOnly="true" ma:showField="OverallLocStatus" ma:web="33d27e29-ff2e-41a1-ae47-f7a39f7606c1">
      <xsd:simpleType>
        <xsd:restriction base="dms:Lookup"/>
      </xsd:simpleType>
    </xsd:element>
    <xsd:element name="LocOverallPreviewStatusLookup" ma:index="77" nillable="true" ma:displayName="Loc Overall Preview Status" ma:default="" ma:list="{98BA3ABF-8479-4CBD-9C41-69DB839BF302}" ma:internalName="LocOverallPreviewStatusLookup" ma:readOnly="true" ma:showField="OverallPreviewStatus" ma:web="33d27e29-ff2e-41a1-ae47-f7a39f7606c1">
      <xsd:simpleType>
        <xsd:restriction base="dms:Lookup"/>
      </xsd:simpleType>
    </xsd:element>
    <xsd:element name="LocOverallPublishStatusLookup" ma:index="78" nillable="true" ma:displayName="Loc Overall Publish Status" ma:default="" ma:list="{98BA3ABF-8479-4CBD-9C41-69DB839BF302}" ma:internalName="LocOverallPublishStatusLookup" ma:readOnly="true" ma:showField="OverallPublishStatus" ma:web="33d27e29-ff2e-41a1-ae47-f7a39f7606c1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98BA3ABF-8479-4CBD-9C41-69DB839BF302}" ma:internalName="LocProcessedForHandoffsLookup" ma:readOnly="true" ma:showField="ProcessedForHandoffs" ma:web="33d27e29-ff2e-41a1-ae47-f7a39f7606c1">
      <xsd:simpleType>
        <xsd:restriction base="dms:Lookup"/>
      </xsd:simpleType>
    </xsd:element>
    <xsd:element name="LocProcessedForMarketsLookup" ma:index="81" nillable="true" ma:displayName="Loc Processed For Markets" ma:default="" ma:list="{98BA3ABF-8479-4CBD-9C41-69DB839BF302}" ma:internalName="LocProcessedForMarketsLookup" ma:readOnly="true" ma:showField="ProcessedForMarkets" ma:web="33d27e29-ff2e-41a1-ae47-f7a39f7606c1">
      <xsd:simpleType>
        <xsd:restriction base="dms:Lookup"/>
      </xsd:simpleType>
    </xsd:element>
    <xsd:element name="LocPublishedDependentAssetsLookup" ma:index="82" nillable="true" ma:displayName="Loc Published Dependent Assets" ma:default="" ma:list="{98BA3ABF-8479-4CBD-9C41-69DB839BF302}" ma:internalName="LocPublishedDependentAssetsLookup" ma:readOnly="true" ma:showField="PublishedDependentAssets" ma:web="33d27e29-ff2e-41a1-ae47-f7a39f7606c1">
      <xsd:simpleType>
        <xsd:restriction base="dms:Lookup"/>
      </xsd:simpleType>
    </xsd:element>
    <xsd:element name="LocPublishedLinkedAssetsLookup" ma:index="83" nillable="true" ma:displayName="Loc Published Linked Assets" ma:default="" ma:list="{98BA3ABF-8479-4CBD-9C41-69DB839BF302}" ma:internalName="LocPublishedLinkedAssetsLookup" ma:readOnly="true" ma:showField="PublishedLinkedAssets" ma:web="33d27e29-ff2e-41a1-ae47-f7a39f7606c1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137a4b20-f2cf-4b3e-bc77-ed4fa311d877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scription="Leave blank to show in all markets" ma:list="{E4484C83-A176-47AF-A578-30038BF6400C}" ma:internalName="Markets" ma:readOnly="false" ma:showField="MarketName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OfRatings" ma:index="94" nillable="true" ma:displayName="Number of Ratings" ma:default="" ma:internalName="NumOfRatings" ma:readOnly="fals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605676C-2DF5-496F-A7C3-826740C2CAA6}" ma:internalName="NumOfRatingsLookup" ma:readOnly="true" ma:showField="NumOfRatings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605676C-2DF5-496F-A7C3-826740C2CAA6}" ma:internalName="PublishStatusLookup" ma:readOnly="false" ma:showField="PublishStatus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16dd6e65-41a6-47ca-b156-ea2d11323e1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a62d9993-7475-44a7-b6ba-9ab810b3b50a}" ma:internalName="TaxCatchAll" ma:showField="CatchAllData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a62d9993-7475-44a7-b6ba-9ab810b3b50a}" ma:internalName="TaxCatchAllLabel" ma:readOnly="true" ma:showField="CatchAllDataLabel" ma:web="33d27e29-ff2e-41a1-ae47-f7a39f760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33d27e29-ff2e-41a1-ae47-f7a39f7606c1">english</DirectSourceMarket>
    <LocComments xmlns="33d27e29-ff2e-41a1-ae47-f7a39f7606c1" xsi:nil="true"/>
    <MarketSpecific xmlns="33d27e29-ff2e-41a1-ae47-f7a39f7606c1">false</MarketSpecific>
    <ApprovalStatus xmlns="33d27e29-ff2e-41a1-ae47-f7a39f7606c1">InProgress</ApprovalStatus>
    <ThumbnailAssetId xmlns="33d27e29-ff2e-41a1-ae47-f7a39f7606c1" xsi:nil="true"/>
    <PrimaryImageGen xmlns="33d27e29-ff2e-41a1-ae47-f7a39f7606c1">true</PrimaryImageGen>
    <LegacyData xmlns="33d27e29-ff2e-41a1-ae47-f7a39f7606c1" xsi:nil="true"/>
    <TPFriendlyName xmlns="33d27e29-ff2e-41a1-ae47-f7a39f7606c1" xsi:nil="true"/>
    <NumericId xmlns="33d27e29-ff2e-41a1-ae47-f7a39f7606c1" xsi:nil="true"/>
    <LocRecommendedHandoff xmlns="33d27e29-ff2e-41a1-ae47-f7a39f7606c1" xsi:nil="true"/>
    <BlockPublish xmlns="33d27e29-ff2e-41a1-ae47-f7a39f7606c1">false</BlockPublish>
    <BusinessGroup xmlns="33d27e29-ff2e-41a1-ae47-f7a39f7606c1" xsi:nil="true"/>
    <SourceTitle xmlns="33d27e29-ff2e-41a1-ae47-f7a39f7606c1" xsi:nil="true"/>
    <OpenTemplate xmlns="33d27e29-ff2e-41a1-ae47-f7a39f7606c1">true</OpenTemplate>
    <APEditor xmlns="33d27e29-ff2e-41a1-ae47-f7a39f7606c1">
      <UserInfo>
        <DisplayName/>
        <AccountId xsi:nil="true"/>
        <AccountType/>
      </UserInfo>
    </APEditor>
    <UALocComments xmlns="33d27e29-ff2e-41a1-ae47-f7a39f7606c1" xsi:nil="true"/>
    <ParentAssetId xmlns="33d27e29-ff2e-41a1-ae47-f7a39f7606c1" xsi:nil="true"/>
    <PublishStatusLookup xmlns="33d27e29-ff2e-41a1-ae47-f7a39f7606c1">
      <Value>22873</Value>
      <Value>22874</Value>
    </PublishStatusLookup>
    <FeatureTagsTaxHTField0 xmlns="33d27e29-ff2e-41a1-ae47-f7a39f7606c1">
      <Terms xmlns="http://schemas.microsoft.com/office/infopath/2007/PartnerControls"/>
    </FeatureTagsTaxHTField0>
    <IntlLangReviewDate xmlns="33d27e29-ff2e-41a1-ae47-f7a39f7606c1" xsi:nil="true"/>
    <Providers xmlns="33d27e29-ff2e-41a1-ae47-f7a39f7606c1" xsi:nil="true"/>
    <MachineTranslated xmlns="33d27e29-ff2e-41a1-ae47-f7a39f7606c1">false</MachineTranslated>
    <OriginalSourceMarket xmlns="33d27e29-ff2e-41a1-ae47-f7a39f7606c1">english</OriginalSourceMarket>
    <APDescription xmlns="33d27e29-ff2e-41a1-ae47-f7a39f7606c1">Use this clean and elegant resume for a professional look. Accompany it with a cover letter from the Timeless design set to make a great impression.
</APDescription>
    <TPInstallLocation xmlns="33d27e29-ff2e-41a1-ae47-f7a39f7606c1" xsi:nil="true"/>
    <ContentItem xmlns="33d27e29-ff2e-41a1-ae47-f7a39f7606c1" xsi:nil="true"/>
    <ClipArtFilename xmlns="33d27e29-ff2e-41a1-ae47-f7a39f7606c1" xsi:nil="true"/>
    <PublishTargets xmlns="33d27e29-ff2e-41a1-ae47-f7a39f7606c1">OfficeOnlineVNext,OfflineBuild</PublishTargets>
    <TimesCloned xmlns="33d27e29-ff2e-41a1-ae47-f7a39f7606c1" xsi:nil="true"/>
    <FriendlyTitle xmlns="33d27e29-ff2e-41a1-ae47-f7a39f7606c1" xsi:nil="true"/>
    <AcquiredFrom xmlns="33d27e29-ff2e-41a1-ae47-f7a39f7606c1">Internal MS</AcquiredFrom>
    <AssetStart xmlns="33d27e29-ff2e-41a1-ae47-f7a39f7606c1">2012-03-08T00:28:00+00:00</AssetStart>
    <Provider xmlns="33d27e29-ff2e-41a1-ae47-f7a39f7606c1" xsi:nil="true"/>
    <LastHandOff xmlns="33d27e29-ff2e-41a1-ae47-f7a39f7606c1" xsi:nil="true"/>
    <TPClientViewer xmlns="33d27e29-ff2e-41a1-ae47-f7a39f7606c1" xsi:nil="true"/>
    <UACurrentWords xmlns="33d27e29-ff2e-41a1-ae47-f7a39f7606c1">366</UACurrentWords>
    <ArtSampleDocs xmlns="33d27e29-ff2e-41a1-ae47-f7a39f7606c1" xsi:nil="true"/>
    <UALocRecommendation xmlns="33d27e29-ff2e-41a1-ae47-f7a39f7606c1">Localize</UALocRecommendation>
    <Manager xmlns="33d27e29-ff2e-41a1-ae47-f7a39f7606c1" xsi:nil="true"/>
    <CSXHash xmlns="33d27e29-ff2e-41a1-ae47-f7a39f7606c1" xsi:nil="true"/>
    <IsDeleted xmlns="33d27e29-ff2e-41a1-ae47-f7a39f7606c1">false</IsDeleted>
    <Downloads xmlns="33d27e29-ff2e-41a1-ae47-f7a39f7606c1">0</Downloads>
    <ShowIn xmlns="33d27e29-ff2e-41a1-ae47-f7a39f7606c1">Show everywhere</ShowIn>
    <UANotes xmlns="33d27e29-ff2e-41a1-ae47-f7a39f7606c1" xsi:nil="true"/>
    <TemplateStatus xmlns="33d27e29-ff2e-41a1-ae47-f7a39f7606c1">Complete</TemplateStatus>
    <VoteCount xmlns="33d27e29-ff2e-41a1-ae47-f7a39f7606c1" xsi:nil="true"/>
    <OOCacheId xmlns="33d27e29-ff2e-41a1-ae47-f7a39f7606c1" xsi:nil="true"/>
    <InternalTagsTaxHTField0 xmlns="33d27e29-ff2e-41a1-ae47-f7a39f7606c1">
      <Terms xmlns="http://schemas.microsoft.com/office/infopath/2007/PartnerControls"/>
    </InternalTagsTaxHTField0>
    <AssetExpire xmlns="33d27e29-ff2e-41a1-ae47-f7a39f7606c1">2029-01-01T08:00:00+00:00</AssetExpire>
    <CSXSubmissionMarket xmlns="33d27e29-ff2e-41a1-ae47-f7a39f7606c1" xsi:nil="true"/>
    <DSATActionTaken xmlns="33d27e29-ff2e-41a1-ae47-f7a39f7606c1" xsi:nil="true"/>
    <TPExecutable xmlns="33d27e29-ff2e-41a1-ae47-f7a39f7606c1" xsi:nil="true"/>
    <SubmitterId xmlns="33d27e29-ff2e-41a1-ae47-f7a39f7606c1" xsi:nil="true"/>
    <EditorialTags xmlns="33d27e29-ff2e-41a1-ae47-f7a39f7606c1" xsi:nil="true"/>
    <AssetType xmlns="33d27e29-ff2e-41a1-ae47-f7a39f7606c1">TP</AssetType>
    <CSXSubmissionDate xmlns="33d27e29-ff2e-41a1-ae47-f7a39f7606c1" xsi:nil="true"/>
    <CSXUpdate xmlns="33d27e29-ff2e-41a1-ae47-f7a39f7606c1">false</CSXUpdate>
    <ApprovalLog xmlns="33d27e29-ff2e-41a1-ae47-f7a39f7606c1" xsi:nil="true"/>
    <BugNumber xmlns="33d27e29-ff2e-41a1-ae47-f7a39f7606c1" xsi:nil="true"/>
    <Milestone xmlns="33d27e29-ff2e-41a1-ae47-f7a39f7606c1" xsi:nil="true"/>
    <OriginAsset xmlns="33d27e29-ff2e-41a1-ae47-f7a39f7606c1" xsi:nil="true"/>
    <TPComponent xmlns="33d27e29-ff2e-41a1-ae47-f7a39f7606c1" xsi:nil="true"/>
    <RecommendationsModifier xmlns="33d27e29-ff2e-41a1-ae47-f7a39f7606c1">1000</RecommendationsModifier>
    <AssetId xmlns="33d27e29-ff2e-41a1-ae47-f7a39f7606c1">TP102835054</AssetId>
    <TPApplication xmlns="33d27e29-ff2e-41a1-ae47-f7a39f7606c1" xsi:nil="true"/>
    <TPLaunchHelpLink xmlns="33d27e29-ff2e-41a1-ae47-f7a39f7606c1" xsi:nil="true"/>
    <PolicheckWords xmlns="33d27e29-ff2e-41a1-ae47-f7a39f7606c1" xsi:nil="true"/>
    <IntlLocPriority xmlns="33d27e29-ff2e-41a1-ae47-f7a39f7606c1" xsi:nil="true"/>
    <CrawlForDependencies xmlns="33d27e29-ff2e-41a1-ae47-f7a39f7606c1">false</CrawlForDependencies>
    <IntlLangReviewer xmlns="33d27e29-ff2e-41a1-ae47-f7a39f7606c1" xsi:nil="true"/>
    <HandoffToMSDN xmlns="33d27e29-ff2e-41a1-ae47-f7a39f7606c1" xsi:nil="true"/>
    <PlannedPubDate xmlns="33d27e29-ff2e-41a1-ae47-f7a39f7606c1" xsi:nil="true"/>
    <TrustLevel xmlns="33d27e29-ff2e-41a1-ae47-f7a39f7606c1">1 Microsoft Managed Content</TrustLevel>
    <LocLastLocAttemptVersionLookup xmlns="33d27e29-ff2e-41a1-ae47-f7a39f7606c1">827850</LocLastLocAttemptVersionLookup>
    <TPNamespace xmlns="33d27e29-ff2e-41a1-ae47-f7a39f7606c1" xsi:nil="true"/>
    <IsSearchable xmlns="33d27e29-ff2e-41a1-ae47-f7a39f7606c1">true</IsSearchable>
    <TemplateTemplateType xmlns="33d27e29-ff2e-41a1-ae47-f7a39f7606c1">Word Document Template</TemplateTemplateType>
    <CampaignTagsTaxHTField0 xmlns="33d27e29-ff2e-41a1-ae47-f7a39f7606c1">
      <Terms xmlns="http://schemas.microsoft.com/office/infopath/2007/PartnerControls"/>
    </CampaignTagsTaxHTField0>
    <TaxCatchAll xmlns="33d27e29-ff2e-41a1-ae47-f7a39f7606c1"/>
    <Markets xmlns="33d27e29-ff2e-41a1-ae47-f7a39f7606c1"/>
    <IntlLangReview xmlns="33d27e29-ff2e-41a1-ae47-f7a39f7606c1">false</IntlLangReview>
    <UAProjectedTotalWords xmlns="33d27e29-ff2e-41a1-ae47-f7a39f7606c1" xsi:nil="true"/>
    <OutputCachingOn xmlns="33d27e29-ff2e-41a1-ae47-f7a39f7606c1">false</OutputCachingOn>
    <NumOfRatings xmlns="33d27e29-ff2e-41a1-ae47-f7a39f7606c1" xsi:nil="true"/>
    <LocMarketGroupTiers2 xmlns="33d27e29-ff2e-41a1-ae47-f7a39f7606c1" xsi:nil="true"/>
    <TPCommandLine xmlns="33d27e29-ff2e-41a1-ae47-f7a39f7606c1" xsi:nil="true"/>
    <TPAppVersion xmlns="33d27e29-ff2e-41a1-ae47-f7a39f7606c1" xsi:nil="true"/>
    <APAuthor xmlns="33d27e29-ff2e-41a1-ae47-f7a39f7606c1">
      <UserInfo>
        <DisplayName>REDMOND\ncrowell</DisplayName>
        <AccountId>81</AccountId>
        <AccountType/>
      </UserInfo>
    </APAuthor>
    <LocManualTestRequired xmlns="33d27e29-ff2e-41a1-ae47-f7a39f7606c1">false</LocManualTestRequired>
    <EditorialStatus xmlns="33d27e29-ff2e-41a1-ae47-f7a39f7606c1">Complete</EditorialStatus>
    <TPLaunchHelpLinkType xmlns="33d27e29-ff2e-41a1-ae47-f7a39f7606c1">Template</TPLaunchHelpLinkType>
    <OriginalRelease xmlns="33d27e29-ff2e-41a1-ae47-f7a39f7606c1">15</OriginalRelease>
    <LastModifiedDateTime xmlns="33d27e29-ff2e-41a1-ae47-f7a39f7606c1" xsi:nil="true"/>
    <ScenarioTagsTaxHTField0 xmlns="33d27e29-ff2e-41a1-ae47-f7a39f7606c1">
      <Terms xmlns="http://schemas.microsoft.com/office/infopath/2007/PartnerControls"/>
    </ScenarioTagsTaxHTField0>
    <LocalizationTagsTaxHTField0 xmlns="33d27e29-ff2e-41a1-ae47-f7a39f7606c1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9C46B-C6E1-4DB1-A66D-76D36BDDB1E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3d27e29-ff2e-41a1-ae47-f7a39f7606c1"/>
  </ds:schemaRefs>
</ds:datastoreItem>
</file>

<file path=customXml/itemProps3.xml><?xml version="1.0" encoding="utf-8"?>
<ds:datastoreItem xmlns:ds="http://schemas.openxmlformats.org/officeDocument/2006/customXml" ds:itemID="{9EF3C65C-5D8D-40B3-9A8B-E6F97D8201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C8A21196-309D-40D1-8C4B-D9D864ACB0F5}">
  <ds:schemaRefs>
    <ds:schemaRef ds:uri="http://schemas.microsoft.com/office/2006/metadata/properties"/>
    <ds:schemaRef ds:uri="http://www.w3.org/2000/xmlns/"/>
    <ds:schemaRef ds:uri="33d27e29-ff2e-41a1-ae47-f7a39f7606c1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{F0D1A26E-35DF-904F-9F53-232F1CA79047}tf02835057.dotx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841664238638</dc:creator>
  <cp:keywords/>
  <dc:description/>
  <cp:lastModifiedBy>nqtho9x@gmail.com</cp:lastModifiedBy>
  <cp:revision>2</cp:revision>
  <dcterms:created xsi:type="dcterms:W3CDTF">2025-04-13T04:36:00Z</dcterms:created>
  <dcterms:modified xsi:type="dcterms:W3CDTF">2025-04-13T04:36:00Z</dcterms:modified>
</cp:coreProperties>
</file>