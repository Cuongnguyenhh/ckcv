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30" w:type="dxa"/>
        <w:tblInd w:w="-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720"/>
        <w:gridCol w:w="6470"/>
      </w:tblGrid>
      <w:tr w:rsidR="005302D7" w14:paraId="79E46C3B" w14:textId="77777777" w:rsidTr="00306333">
        <w:tc>
          <w:tcPr>
            <w:tcW w:w="4140" w:type="dxa"/>
          </w:tcPr>
          <w:p w14:paraId="44CA1AC0" w14:textId="011ADF1C" w:rsidR="005302D7" w:rsidRDefault="004F5BCE" w:rsidP="00306333">
            <w:pPr>
              <w:pStyle w:val="Heading3"/>
              <w:rPr>
                <w:b w:val="0"/>
                <w:color w:val="0070C0"/>
              </w:rPr>
            </w:pPr>
            <w:r>
              <w:rPr>
                <w:noProof/>
              </w:rPr>
              <w:drawing>
                <wp:inline distT="0" distB="0" distL="0" distR="0" wp14:anchorId="6C4AC61D" wp14:editId="707BE824">
                  <wp:extent cx="2343150" cy="3195914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88" cy="322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71206D" w14:textId="77777777" w:rsidR="005302D7" w:rsidRDefault="005302D7" w:rsidP="00306333">
            <w:pPr>
              <w:rPr>
                <w:b/>
                <w:color w:val="0070C0"/>
                <w:sz w:val="22"/>
              </w:rPr>
            </w:pPr>
          </w:p>
          <w:p w14:paraId="46F5C5EC" w14:textId="694AD787" w:rsidR="005302D7" w:rsidRPr="004E145A" w:rsidRDefault="00D62D69" w:rsidP="00306333">
            <w:pPr>
              <w:rPr>
                <w:rFonts w:ascii="Calibri" w:hAnsi="Calibri" w:cs="Calibri"/>
                <w:b/>
                <w:color w:val="0070C0"/>
                <w:sz w:val="20"/>
                <w:szCs w:val="20"/>
                <w:u w:val="single"/>
              </w:rPr>
            </w:pPr>
            <w:r w:rsidRPr="004E145A">
              <w:rPr>
                <w:rFonts w:ascii="Calibri" w:hAnsi="Calibri" w:cs="Calibri"/>
                <w:b/>
                <w:color w:val="0070C0"/>
                <w:sz w:val="20"/>
                <w:szCs w:val="20"/>
                <w:u w:val="single"/>
              </w:rPr>
              <w:t>EDUCATION AND PROFRESSIONAL DEVELOPMENT</w:t>
            </w:r>
          </w:p>
          <w:p w14:paraId="108579DA" w14:textId="77777777" w:rsidR="00A501A0" w:rsidRPr="00313442" w:rsidRDefault="00A501A0" w:rsidP="00A501A0">
            <w:pPr>
              <w:pStyle w:val="Header"/>
              <w:tabs>
                <w:tab w:val="left" w:pos="198"/>
              </w:tabs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>Foreign of Relation College</w:t>
            </w:r>
          </w:p>
          <w:p w14:paraId="6BA06281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From 1998 to 2000 </w:t>
            </w:r>
          </w:p>
          <w:p w14:paraId="02EFF10E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BA – Import Export Administration.</w:t>
            </w:r>
          </w:p>
          <w:p w14:paraId="49FF5D75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</w:p>
          <w:p w14:paraId="64B13443" w14:textId="77777777" w:rsidR="00A501A0" w:rsidRPr="00313442" w:rsidRDefault="00A501A0" w:rsidP="00A501A0">
            <w:pPr>
              <w:pStyle w:val="Header"/>
              <w:tabs>
                <w:tab w:val="left" w:pos="198"/>
              </w:tabs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>Ha Noi Trading University</w:t>
            </w:r>
          </w:p>
          <w:p w14:paraId="7D2EC840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From 2005 to 2007</w:t>
            </w:r>
          </w:p>
          <w:p w14:paraId="06C53E42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BA – Business Administration.</w:t>
            </w:r>
          </w:p>
          <w:p w14:paraId="57F218F5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</w:p>
          <w:p w14:paraId="7DB44492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>Education and Training University</w:t>
            </w:r>
          </w:p>
          <w:p w14:paraId="07B77F84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From 1995 – 1997</w:t>
            </w:r>
          </w:p>
          <w:p w14:paraId="25A3A2C7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Advance English.</w:t>
            </w:r>
          </w:p>
          <w:p w14:paraId="11A86C23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</w:p>
          <w:p w14:paraId="054924E7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>HR Dept. of Head Office – Metro Cash &amp; Carry</w:t>
            </w:r>
          </w:p>
          <w:p w14:paraId="62196F82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January, 2004</w:t>
            </w:r>
          </w:p>
          <w:p w14:paraId="04D7B3E8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Can I help - How to serve customer well.</w:t>
            </w:r>
          </w:p>
          <w:p w14:paraId="621D916A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</w:p>
          <w:p w14:paraId="236069F3" w14:textId="77777777" w:rsidR="00A501A0" w:rsidRPr="00313442" w:rsidRDefault="00A501A0" w:rsidP="00A501A0">
            <w:pPr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>Ace Management Service LTD</w:t>
            </w:r>
          </w:p>
          <w:p w14:paraId="44CD4BF8" w14:textId="77777777" w:rsidR="00A501A0" w:rsidRPr="00313442" w:rsidRDefault="00A501A0" w:rsidP="00A501A0">
            <w:pPr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May, 2005</w:t>
            </w:r>
          </w:p>
          <w:p w14:paraId="12E847E2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Whole selling skills - How to improve professional Wholesale trading.</w:t>
            </w:r>
          </w:p>
          <w:p w14:paraId="741A53F5" w14:textId="77777777" w:rsidR="00A501A0" w:rsidRPr="00313442" w:rsidRDefault="00A501A0" w:rsidP="00A501A0">
            <w:pPr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Tan Duc School</w:t>
            </w:r>
          </w:p>
          <w:p w14:paraId="3113DA50" w14:textId="77777777" w:rsidR="00A501A0" w:rsidRPr="00313442" w:rsidRDefault="00A501A0" w:rsidP="00A501A0">
            <w:pPr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Jun. 22-24, 2006</w:t>
            </w:r>
          </w:p>
          <w:p w14:paraId="61AAEFB9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Supervisory skills - Skills of leader as a Supervisor.</w:t>
            </w:r>
          </w:p>
          <w:p w14:paraId="75BB830A" w14:textId="77777777" w:rsidR="00A501A0" w:rsidRPr="00313442" w:rsidRDefault="00A501A0" w:rsidP="00A501A0">
            <w:pPr>
              <w:rPr>
                <w:rFonts w:ascii="Calibri" w:hAnsi="Calibri" w:cs="Calibri"/>
                <w:sz w:val="22"/>
              </w:rPr>
            </w:pPr>
          </w:p>
          <w:p w14:paraId="359F19FC" w14:textId="77777777" w:rsidR="00A501A0" w:rsidRPr="00313442" w:rsidRDefault="00A501A0" w:rsidP="00A501A0">
            <w:pPr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>Neilsen</w:t>
            </w:r>
          </w:p>
          <w:p w14:paraId="33B49C0F" w14:textId="77777777" w:rsidR="00A501A0" w:rsidRPr="00313442" w:rsidRDefault="00A501A0" w:rsidP="00A501A0">
            <w:pPr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Sep. 26 -27, 2013</w:t>
            </w:r>
          </w:p>
          <w:p w14:paraId="32D3B82D" w14:textId="77777777" w:rsidR="00A501A0" w:rsidRPr="00313442" w:rsidRDefault="00A501A0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lastRenderedPageBreak/>
              <w:t>Category Management - How to manage and improve Category</w:t>
            </w:r>
          </w:p>
          <w:p w14:paraId="7F4D702F" w14:textId="77777777" w:rsidR="00A501A0" w:rsidRPr="00313442" w:rsidRDefault="00A501A0" w:rsidP="00A501A0">
            <w:pPr>
              <w:rPr>
                <w:rFonts w:ascii="Calibri" w:hAnsi="Calibri" w:cs="Calibri"/>
                <w:sz w:val="22"/>
              </w:rPr>
            </w:pPr>
          </w:p>
          <w:p w14:paraId="58D5B31C" w14:textId="77777777" w:rsidR="00A501A0" w:rsidRPr="00313442" w:rsidRDefault="00A501A0" w:rsidP="00A501A0">
            <w:pPr>
              <w:rPr>
                <w:rFonts w:ascii="Calibri" w:hAnsi="Calibri" w:cs="Calibri"/>
                <w:b/>
                <w:sz w:val="22"/>
              </w:rPr>
            </w:pPr>
          </w:p>
          <w:p w14:paraId="194512B7" w14:textId="77777777" w:rsidR="00A501A0" w:rsidRPr="00313442" w:rsidRDefault="00A501A0" w:rsidP="00A501A0">
            <w:pPr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>Leads Training</w:t>
            </w:r>
          </w:p>
          <w:p w14:paraId="09EBAC48" w14:textId="77777777" w:rsidR="00A501A0" w:rsidRPr="00313442" w:rsidRDefault="00A501A0" w:rsidP="00A501A0">
            <w:pPr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Oct.17 – 18, 2013</w:t>
            </w:r>
          </w:p>
          <w:p w14:paraId="313D09AB" w14:textId="77777777" w:rsidR="00A501A0" w:rsidRPr="00313442" w:rsidRDefault="00A501A0" w:rsidP="00A501A0">
            <w:pPr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Management’s Leadership - Develop Management in Department.</w:t>
            </w:r>
          </w:p>
          <w:p w14:paraId="0DA8B1DA" w14:textId="77777777" w:rsidR="00A501A0" w:rsidRPr="00313442" w:rsidRDefault="00A501A0" w:rsidP="00A501A0">
            <w:pPr>
              <w:rPr>
                <w:rFonts w:ascii="Calibri" w:hAnsi="Calibri" w:cs="Calibri"/>
                <w:b/>
                <w:sz w:val="22"/>
              </w:rPr>
            </w:pPr>
          </w:p>
          <w:p w14:paraId="1BBBABAC" w14:textId="77777777" w:rsidR="00A501A0" w:rsidRPr="00313442" w:rsidRDefault="00A501A0" w:rsidP="00A501A0">
            <w:pPr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>The Mentally Fit Institute</w:t>
            </w:r>
          </w:p>
          <w:p w14:paraId="09B5B729" w14:textId="756F9C94" w:rsidR="00A501A0" w:rsidRDefault="00A501A0" w:rsidP="00A501A0">
            <w:pPr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3 days in November, 2018.</w:t>
            </w:r>
          </w:p>
          <w:p w14:paraId="55D6D0E7" w14:textId="143A82D1" w:rsidR="00A501A0" w:rsidRDefault="00A501A0" w:rsidP="00A501A0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Leader coach – How to coach the leader</w:t>
            </w:r>
          </w:p>
          <w:p w14:paraId="588FA23E" w14:textId="60E7E00E" w:rsidR="005302D7" w:rsidRPr="004E145A" w:rsidRDefault="005302D7" w:rsidP="00306333">
            <w:pPr>
              <w:pStyle w:val="Heading3"/>
              <w:rPr>
                <w:rFonts w:ascii="Calibri" w:hAnsi="Calibri" w:cs="Calibri"/>
                <w:color w:val="0070C0"/>
                <w:szCs w:val="22"/>
                <w:u w:val="single"/>
              </w:rPr>
            </w:pPr>
            <w:r w:rsidRPr="004E145A">
              <w:rPr>
                <w:rFonts w:ascii="Calibri" w:hAnsi="Calibri" w:cs="Calibri"/>
                <w:color w:val="0070C0"/>
                <w:szCs w:val="22"/>
                <w:u w:val="single"/>
              </w:rPr>
              <w:t>PE</w:t>
            </w:r>
            <w:r w:rsidR="00130F52" w:rsidRPr="004E145A">
              <w:rPr>
                <w:rFonts w:ascii="Calibri" w:hAnsi="Calibri" w:cs="Calibri"/>
                <w:color w:val="0070C0"/>
                <w:szCs w:val="22"/>
                <w:u w:val="single"/>
              </w:rPr>
              <w:t>R</w:t>
            </w:r>
            <w:r w:rsidRPr="004E145A">
              <w:rPr>
                <w:rFonts w:ascii="Calibri" w:hAnsi="Calibri" w:cs="Calibri"/>
                <w:color w:val="0070C0"/>
                <w:szCs w:val="22"/>
                <w:u w:val="single"/>
              </w:rPr>
              <w:t>SONAL</w:t>
            </w:r>
          </w:p>
          <w:p w14:paraId="640F25D4" w14:textId="77777777" w:rsidR="005302D7" w:rsidRPr="00313442" w:rsidRDefault="005302D7" w:rsidP="00306333">
            <w:pPr>
              <w:pStyle w:val="Header"/>
              <w:spacing w:before="60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* An understanding of what motivate customers to buy individual products</w:t>
            </w:r>
          </w:p>
          <w:p w14:paraId="342B1028" w14:textId="77777777" w:rsidR="005302D7" w:rsidRPr="00313442" w:rsidRDefault="005302D7" w:rsidP="00306333">
            <w:pPr>
              <w:pStyle w:val="Header"/>
              <w:spacing w:before="60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* Creative &amp; attention to detail</w:t>
            </w:r>
          </w:p>
          <w:p w14:paraId="731795B6" w14:textId="77777777" w:rsidR="005302D7" w:rsidRPr="00313442" w:rsidRDefault="005302D7" w:rsidP="00306333">
            <w:pPr>
              <w:pStyle w:val="Header"/>
              <w:spacing w:before="60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* Abilities to priorities and multitask</w:t>
            </w:r>
          </w:p>
          <w:p w14:paraId="6AD75662" w14:textId="77777777" w:rsidR="005302D7" w:rsidRPr="00313442" w:rsidRDefault="005302D7" w:rsidP="00306333">
            <w:pPr>
              <w:pStyle w:val="Header"/>
              <w:spacing w:before="60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* Prevent and remove obstacles that interfere with achieving business target.</w:t>
            </w:r>
          </w:p>
          <w:p w14:paraId="16439AEA" w14:textId="77777777" w:rsidR="005302D7" w:rsidRPr="00313442" w:rsidRDefault="005302D7" w:rsidP="00306333">
            <w:pPr>
              <w:pStyle w:val="Header"/>
              <w:spacing w:before="60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* Customer focus.</w:t>
            </w:r>
          </w:p>
          <w:p w14:paraId="3A9ACC23" w14:textId="77777777" w:rsidR="005302D7" w:rsidRDefault="005302D7" w:rsidP="00306333">
            <w:pPr>
              <w:pStyle w:val="Header"/>
              <w:spacing w:before="60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* Team working &amp; leadership skills.</w:t>
            </w:r>
          </w:p>
          <w:p w14:paraId="3E3E1255" w14:textId="28F75DA8" w:rsidR="004E7249" w:rsidRPr="00313442" w:rsidRDefault="004E7249" w:rsidP="00306333">
            <w:pPr>
              <w:pStyle w:val="Header"/>
              <w:spacing w:before="6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* Can go on business</w:t>
            </w:r>
          </w:p>
          <w:p w14:paraId="5F963F58" w14:textId="77777777" w:rsidR="005302D7" w:rsidRPr="004E145A" w:rsidRDefault="005302D7" w:rsidP="00306333">
            <w:pPr>
              <w:pStyle w:val="Heading3"/>
              <w:rPr>
                <w:rFonts w:ascii="Calibri" w:hAnsi="Calibri" w:cs="Calibri"/>
                <w:color w:val="0070C0"/>
                <w:szCs w:val="22"/>
                <w:u w:val="single"/>
              </w:rPr>
            </w:pPr>
            <w:r w:rsidRPr="004E145A">
              <w:rPr>
                <w:rFonts w:ascii="Calibri" w:hAnsi="Calibri" w:cs="Calibri"/>
                <w:color w:val="0070C0"/>
                <w:szCs w:val="22"/>
                <w:u w:val="single"/>
              </w:rPr>
              <w:t>REFERRENCE</w:t>
            </w:r>
          </w:p>
          <w:p w14:paraId="142D50F6" w14:textId="54F873D0" w:rsidR="00AC2546" w:rsidRPr="00313442" w:rsidRDefault="00AC2546" w:rsidP="00313442">
            <w:pPr>
              <w:pStyle w:val="Header"/>
              <w:spacing w:before="60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1.Mr. Hà Thái Vũ </w:t>
            </w:r>
            <w:r w:rsidR="004F5BCE" w:rsidRPr="00313442">
              <w:rPr>
                <w:rFonts w:ascii="Calibri" w:hAnsi="Calibri" w:cs="Calibri"/>
                <w:sz w:val="22"/>
              </w:rPr>
              <w:t xml:space="preserve">(Boss) </w:t>
            </w:r>
            <w:r w:rsidRPr="00313442">
              <w:rPr>
                <w:rFonts w:ascii="Calibri" w:hAnsi="Calibri" w:cs="Calibri"/>
                <w:sz w:val="22"/>
              </w:rPr>
              <w:t>– 0909 256 832</w:t>
            </w:r>
          </w:p>
          <w:p w14:paraId="52578870" w14:textId="153CB2A2" w:rsidR="00AC2546" w:rsidRPr="00313442" w:rsidRDefault="00AC2546" w:rsidP="00313442">
            <w:pPr>
              <w:pStyle w:val="Header"/>
              <w:spacing w:before="60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Deputy General Director – P.M Quỳnh Lâm One Member Ltd., Co.</w:t>
            </w:r>
          </w:p>
          <w:p w14:paraId="549DAC6B" w14:textId="3FEC6E38" w:rsidR="004F5BCE" w:rsidRPr="00313442" w:rsidRDefault="004F5BCE" w:rsidP="00313442">
            <w:pPr>
              <w:pStyle w:val="Header"/>
              <w:spacing w:before="60"/>
              <w:rPr>
                <w:rFonts w:ascii="Calibri" w:hAnsi="Calibri" w:cs="Calibri"/>
                <w:sz w:val="22"/>
              </w:rPr>
            </w:pPr>
          </w:p>
          <w:p w14:paraId="10AB3AB1" w14:textId="6789C627" w:rsidR="004F5BCE" w:rsidRPr="00313442" w:rsidRDefault="004F5BCE" w:rsidP="00313442">
            <w:pPr>
              <w:pStyle w:val="Header"/>
              <w:spacing w:before="60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2. Trần Thị Thu Hiền (Old </w:t>
            </w:r>
            <w:r w:rsidR="00222432" w:rsidRPr="00313442">
              <w:rPr>
                <w:rFonts w:ascii="Calibri" w:hAnsi="Calibri" w:cs="Calibri"/>
                <w:sz w:val="22"/>
              </w:rPr>
              <w:t>C</w:t>
            </w:r>
            <w:r w:rsidRPr="00313442">
              <w:rPr>
                <w:rFonts w:ascii="Calibri" w:hAnsi="Calibri" w:cs="Calibri"/>
                <w:sz w:val="22"/>
              </w:rPr>
              <w:t xml:space="preserve">olleague) – 0903 8182455 – </w:t>
            </w:r>
            <w:r w:rsidR="00222432" w:rsidRPr="00313442">
              <w:rPr>
                <w:rFonts w:ascii="Calibri" w:hAnsi="Calibri" w:cs="Calibri"/>
                <w:sz w:val="22"/>
              </w:rPr>
              <w:t>Operation</w:t>
            </w:r>
            <w:r w:rsidRPr="00313442">
              <w:rPr>
                <w:rFonts w:ascii="Calibri" w:hAnsi="Calibri" w:cs="Calibri"/>
                <w:sz w:val="22"/>
              </w:rPr>
              <w:t xml:space="preserve"> Purchasing</w:t>
            </w:r>
            <w:r w:rsidR="00B230F9" w:rsidRPr="00313442">
              <w:rPr>
                <w:rFonts w:ascii="Calibri" w:hAnsi="Calibri" w:cs="Calibri"/>
                <w:sz w:val="22"/>
              </w:rPr>
              <w:t xml:space="preserve"> Deputy</w:t>
            </w:r>
            <w:r w:rsidRPr="00313442">
              <w:rPr>
                <w:rFonts w:ascii="Calibri" w:hAnsi="Calibri" w:cs="Calibri"/>
                <w:sz w:val="22"/>
              </w:rPr>
              <w:t xml:space="preserve"> Director</w:t>
            </w:r>
            <w:r w:rsidR="00222432" w:rsidRPr="00313442">
              <w:rPr>
                <w:rFonts w:ascii="Calibri" w:hAnsi="Calibri" w:cs="Calibri"/>
                <w:sz w:val="22"/>
              </w:rPr>
              <w:t xml:space="preserve"> – Novaland Group</w:t>
            </w:r>
          </w:p>
          <w:p w14:paraId="61224F92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</w:p>
          <w:p w14:paraId="495153B9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</w:p>
          <w:p w14:paraId="5005B866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</w:p>
          <w:p w14:paraId="067FF2E1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</w:p>
          <w:p w14:paraId="759562B3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</w:p>
          <w:p w14:paraId="7EF8595F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</w:p>
          <w:p w14:paraId="18898488" w14:textId="77777777" w:rsidR="005302D7" w:rsidRPr="00313442" w:rsidRDefault="005302D7" w:rsidP="00306333">
            <w:pPr>
              <w:rPr>
                <w:rFonts w:ascii="Calibri" w:hAnsi="Calibri" w:cs="Calibri"/>
                <w:sz w:val="22"/>
              </w:rPr>
            </w:pPr>
          </w:p>
          <w:p w14:paraId="6EAE01FC" w14:textId="77777777" w:rsidR="005302D7" w:rsidRPr="004D3011" w:rsidRDefault="005302D7" w:rsidP="00306333"/>
        </w:tc>
        <w:tc>
          <w:tcPr>
            <w:tcW w:w="720" w:type="dxa"/>
          </w:tcPr>
          <w:p w14:paraId="248F23AC" w14:textId="77777777" w:rsidR="005302D7" w:rsidRDefault="005302D7" w:rsidP="00306333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2585288" w14:textId="2698930D" w:rsidR="001F25EA" w:rsidRPr="00313442" w:rsidRDefault="001F25EA" w:rsidP="00313442">
            <w:pPr>
              <w:pStyle w:val="Heading2"/>
              <w:jc w:val="center"/>
              <w:rPr>
                <w:rFonts w:ascii="Calibri" w:eastAsiaTheme="minorEastAsia" w:hAnsi="Calibri" w:cs="Calibri"/>
                <w:bCs w:val="0"/>
                <w:color w:val="0070C0"/>
                <w:sz w:val="52"/>
                <w:szCs w:val="52"/>
              </w:rPr>
            </w:pPr>
            <w:r w:rsidRPr="00313442">
              <w:rPr>
                <w:rFonts w:ascii="Calibri" w:eastAsiaTheme="minorEastAsia" w:hAnsi="Calibri" w:cs="Calibri"/>
                <w:bCs w:val="0"/>
                <w:color w:val="0070C0"/>
                <w:sz w:val="52"/>
                <w:szCs w:val="52"/>
              </w:rPr>
              <w:t>RESUME</w:t>
            </w:r>
          </w:p>
          <w:p w14:paraId="3162E51A" w14:textId="77777777" w:rsidR="005302D7" w:rsidRPr="00FB4329" w:rsidRDefault="005302D7" w:rsidP="00306333">
            <w:pPr>
              <w:pStyle w:val="Heading2"/>
              <w:rPr>
                <w:rFonts w:ascii="Calibri" w:eastAsiaTheme="minorEastAsia" w:hAnsi="Calibri" w:cs="Calibri"/>
                <w:color w:val="0070C0"/>
                <w:sz w:val="36"/>
                <w:szCs w:val="36"/>
              </w:rPr>
            </w:pPr>
            <w:r w:rsidRPr="00FB4329">
              <w:rPr>
                <w:rFonts w:ascii="Calibri" w:eastAsiaTheme="minorEastAsia" w:hAnsi="Calibri" w:cs="Calibri"/>
                <w:color w:val="0070C0"/>
                <w:sz w:val="36"/>
                <w:szCs w:val="36"/>
              </w:rPr>
              <w:t>LÝ NGỌC BÍCH</w:t>
            </w:r>
          </w:p>
          <w:p w14:paraId="39FBEB0A" w14:textId="77777777" w:rsidR="005302D7" w:rsidRPr="00313442" w:rsidRDefault="005302D7" w:rsidP="005302D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Add: 204/5 Cao Xuân Duc, Ward 12, District 8, Ho Chi Minh City</w:t>
            </w:r>
          </w:p>
          <w:p w14:paraId="1074BB3F" w14:textId="77777777" w:rsidR="005302D7" w:rsidRPr="00313442" w:rsidRDefault="005302D7" w:rsidP="005302D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D.O.B: 21/01/1978. Tel: 0903 854 770. </w:t>
            </w:r>
          </w:p>
          <w:p w14:paraId="694026D7" w14:textId="77777777" w:rsidR="005302D7" w:rsidRPr="00313442" w:rsidRDefault="005302D7" w:rsidP="005302D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Email: lyngocbich770@gmail.com</w:t>
            </w:r>
          </w:p>
          <w:p w14:paraId="5D1F06D5" w14:textId="77777777" w:rsidR="005302D7" w:rsidRPr="00313442" w:rsidRDefault="005302D7" w:rsidP="00306333">
            <w:pPr>
              <w:pStyle w:val="Heading2"/>
              <w:rPr>
                <w:rFonts w:ascii="Calibri" w:hAnsi="Calibri" w:cs="Calibri"/>
                <w:color w:val="0070C0"/>
                <w:szCs w:val="22"/>
              </w:rPr>
            </w:pPr>
            <w:r w:rsidRPr="00313442">
              <w:rPr>
                <w:rFonts w:ascii="Calibri" w:hAnsi="Calibri" w:cs="Calibri"/>
                <w:color w:val="0070C0"/>
                <w:szCs w:val="22"/>
              </w:rPr>
              <w:t xml:space="preserve">PROFESSIONAL EXPERIENCE </w:t>
            </w:r>
          </w:p>
          <w:p w14:paraId="1932C889" w14:textId="77777777" w:rsidR="00DF1267" w:rsidRDefault="00B54D9A" w:rsidP="00273866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SAI GON</w:t>
            </w:r>
            <w:r w:rsidR="00DF1267">
              <w:rPr>
                <w:rFonts w:ascii="Calibri" w:hAnsi="Calibri" w:cs="Calibri"/>
                <w:b/>
                <w:sz w:val="24"/>
                <w:szCs w:val="24"/>
              </w:rPr>
              <w:t xml:space="preserve"> UNION OF TRADING COOPERATIVE </w:t>
            </w:r>
          </w:p>
          <w:p w14:paraId="2D51D8C6" w14:textId="271FE40B" w:rsidR="006650A9" w:rsidRDefault="00613406" w:rsidP="00613406">
            <w:pPr>
              <w:pStyle w:val="ListParagraph"/>
              <w:rPr>
                <w:rFonts w:ascii="Calibri" w:hAnsi="Calibri" w:cs="Calibri"/>
                <w:b/>
                <w:sz w:val="22"/>
              </w:rPr>
            </w:pPr>
            <w:r w:rsidRPr="009F58A8">
              <w:rPr>
                <w:rFonts w:ascii="Calibri" w:hAnsi="Calibri" w:cs="Calibri"/>
                <w:b/>
                <w:sz w:val="22"/>
                <w:u w:val="single"/>
              </w:rPr>
              <w:t>Title: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E50D4A">
              <w:rPr>
                <w:rFonts w:ascii="Calibri" w:hAnsi="Calibri" w:cs="Calibri"/>
                <w:b/>
                <w:sz w:val="22"/>
              </w:rPr>
              <w:t>FRESH FOOD LEADER</w:t>
            </w:r>
          </w:p>
          <w:p w14:paraId="48EFE101" w14:textId="3A012980" w:rsidR="006650A9" w:rsidRDefault="006650A9" w:rsidP="00613406">
            <w:pPr>
              <w:pStyle w:val="ListParagraph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  <w:u w:val="single"/>
              </w:rPr>
              <w:t>Report to: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E50D4A">
              <w:rPr>
                <w:rFonts w:ascii="Calibri" w:hAnsi="Calibri" w:cs="Calibri"/>
                <w:b/>
                <w:sz w:val="22"/>
              </w:rPr>
              <w:t xml:space="preserve">HEAD OF FRESH FOOD </w:t>
            </w:r>
          </w:p>
          <w:p w14:paraId="1CF0CE97" w14:textId="77777777" w:rsidR="005A6921" w:rsidRDefault="005A6921" w:rsidP="00613406">
            <w:pPr>
              <w:pStyle w:val="ListParagraph"/>
              <w:rPr>
                <w:rFonts w:ascii="Calibri" w:hAnsi="Calibri" w:cs="Calibri"/>
                <w:b/>
                <w:sz w:val="22"/>
              </w:rPr>
            </w:pPr>
          </w:p>
          <w:p w14:paraId="5F2CAEA2" w14:textId="390D2A1C" w:rsidR="005A6921" w:rsidRPr="00313442" w:rsidRDefault="005A6921" w:rsidP="005A6921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- Advance analytical and allocate to Categories. Set out strategies to </w:t>
            </w:r>
            <w:r>
              <w:rPr>
                <w:rFonts w:ascii="Calibri" w:hAnsi="Calibri" w:cs="Calibri"/>
                <w:sz w:val="22"/>
              </w:rPr>
              <w:t>meet</w:t>
            </w:r>
            <w:r w:rsidRPr="00313442">
              <w:rPr>
                <w:rFonts w:ascii="Calibri" w:hAnsi="Calibri" w:cs="Calibri"/>
                <w:sz w:val="22"/>
              </w:rPr>
              <w:t xml:space="preserve"> Department’s target/KPI yearly/quarterly: Sale, margin, buying income, purchase amount, out of stock, stock control.</w:t>
            </w:r>
          </w:p>
          <w:p w14:paraId="5034702A" w14:textId="77777777" w:rsidR="005A6921" w:rsidRPr="00313442" w:rsidRDefault="005A6921" w:rsidP="005A6921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Establish and implement purchasing policies, Category Structure, procedure system and best practices</w:t>
            </w:r>
          </w:p>
          <w:p w14:paraId="06BFEA01" w14:textId="0B80EDAD" w:rsidR="005A6921" w:rsidRPr="00313442" w:rsidRDefault="005A6921" w:rsidP="005A6921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 Make purchasing plan by year/ quarterly with Sales Department</w:t>
            </w:r>
          </w:p>
          <w:p w14:paraId="4391F63F" w14:textId="4DBA72EF" w:rsidR="00790A3F" w:rsidRPr="00554A21" w:rsidRDefault="00554A21" w:rsidP="00554A21">
            <w:pPr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- </w:t>
            </w:r>
            <w:r w:rsidR="00E223E1" w:rsidRPr="00554A21">
              <w:rPr>
                <w:rFonts w:ascii="Calibri" w:hAnsi="Calibri" w:cs="Calibri"/>
                <w:bCs/>
                <w:sz w:val="22"/>
              </w:rPr>
              <w:t>Weekly deal with supplier</w:t>
            </w:r>
            <w:r w:rsidR="00790A3F" w:rsidRPr="00554A21">
              <w:rPr>
                <w:rFonts w:ascii="Calibri" w:hAnsi="Calibri" w:cs="Calibri"/>
                <w:bCs/>
                <w:sz w:val="22"/>
              </w:rPr>
              <w:t>s</w:t>
            </w:r>
            <w:r w:rsidR="00E223E1" w:rsidRPr="00554A21">
              <w:rPr>
                <w:rFonts w:ascii="Calibri" w:hAnsi="Calibri" w:cs="Calibri"/>
                <w:bCs/>
                <w:sz w:val="22"/>
              </w:rPr>
              <w:t xml:space="preserve"> about price, product to get good cost/price</w:t>
            </w:r>
            <w:r w:rsidR="002C6521" w:rsidRPr="00554A21">
              <w:rPr>
                <w:rFonts w:ascii="Calibri" w:hAnsi="Calibri" w:cs="Calibri"/>
                <w:bCs/>
                <w:sz w:val="22"/>
              </w:rPr>
              <w:t xml:space="preserve"> and good margin/profit</w:t>
            </w:r>
            <w:r w:rsidR="00D30221">
              <w:rPr>
                <w:rFonts w:ascii="Calibri" w:hAnsi="Calibri" w:cs="Calibri"/>
                <w:bCs/>
                <w:sz w:val="22"/>
              </w:rPr>
              <w:t>.</w:t>
            </w:r>
            <w:r>
              <w:rPr>
                <w:rFonts w:ascii="Calibri" w:hAnsi="Calibri" w:cs="Calibri"/>
                <w:bCs/>
                <w:sz w:val="22"/>
              </w:rPr>
              <w:t xml:space="preserve"> </w:t>
            </w:r>
          </w:p>
          <w:p w14:paraId="2F0F57F1" w14:textId="6CF1011D" w:rsidR="00DE5BDE" w:rsidRPr="002C6521" w:rsidRDefault="00DE5BDE" w:rsidP="00554A21">
            <w:pPr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-  Peak purchasing planning: festival days, </w:t>
            </w:r>
            <w:r w:rsidR="0016794B">
              <w:rPr>
                <w:rFonts w:ascii="Calibri" w:hAnsi="Calibri" w:cs="Calibri"/>
                <w:bCs/>
                <w:sz w:val="22"/>
              </w:rPr>
              <w:t>T</w:t>
            </w:r>
            <w:r>
              <w:rPr>
                <w:rFonts w:ascii="Calibri" w:hAnsi="Calibri" w:cs="Calibri"/>
                <w:bCs/>
                <w:sz w:val="22"/>
              </w:rPr>
              <w:t>ết…to make sure stock</w:t>
            </w:r>
            <w:r w:rsidR="007662D6">
              <w:rPr>
                <w:rFonts w:ascii="Calibri" w:hAnsi="Calibri" w:cs="Calibri"/>
                <w:bCs/>
                <w:sz w:val="22"/>
              </w:rPr>
              <w:t>s</w:t>
            </w:r>
            <w:r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7662D6">
              <w:rPr>
                <w:rFonts w:ascii="Calibri" w:hAnsi="Calibri" w:cs="Calibri"/>
                <w:bCs/>
                <w:sz w:val="22"/>
              </w:rPr>
              <w:t>are</w:t>
            </w:r>
            <w:r>
              <w:rPr>
                <w:rFonts w:ascii="Calibri" w:hAnsi="Calibri" w:cs="Calibri"/>
                <w:bCs/>
                <w:sz w:val="22"/>
              </w:rPr>
              <w:t xml:space="preserve"> always available for sales </w:t>
            </w:r>
          </w:p>
          <w:p w14:paraId="6FE3AA0F" w14:textId="16F9A732" w:rsidR="0094717E" w:rsidRDefault="00A20CE4" w:rsidP="0094717E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2C6521">
              <w:rPr>
                <w:rFonts w:ascii="Calibri" w:hAnsi="Calibri" w:cs="Calibri"/>
                <w:sz w:val="22"/>
              </w:rPr>
              <w:t xml:space="preserve"> </w:t>
            </w:r>
            <w:r w:rsidR="0094717E" w:rsidRPr="00313442">
              <w:rPr>
                <w:rFonts w:ascii="Calibri" w:hAnsi="Calibri" w:cs="Calibri"/>
                <w:sz w:val="22"/>
              </w:rPr>
              <w:t>- Monitor market changes, competitor price and products.</w:t>
            </w:r>
            <w:r w:rsidR="0094717E">
              <w:rPr>
                <w:rFonts w:ascii="Calibri" w:hAnsi="Calibri" w:cs="Calibri"/>
                <w:sz w:val="22"/>
              </w:rPr>
              <w:t xml:space="preserve"> </w:t>
            </w:r>
          </w:p>
          <w:p w14:paraId="20CB7BB0" w14:textId="0F70D3C6" w:rsidR="0094717E" w:rsidRPr="00313442" w:rsidRDefault="0094717E" w:rsidP="0094717E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- Research market </w:t>
            </w:r>
            <w:r w:rsidR="00D30221">
              <w:rPr>
                <w:rFonts w:ascii="Calibri" w:hAnsi="Calibri" w:cs="Calibri"/>
                <w:sz w:val="22"/>
              </w:rPr>
              <w:t>trend and apply to sales</w:t>
            </w:r>
            <w:r w:rsidR="00102BA4">
              <w:rPr>
                <w:rFonts w:ascii="Calibri" w:hAnsi="Calibri" w:cs="Calibri"/>
                <w:sz w:val="22"/>
              </w:rPr>
              <w:t>. Source new items.</w:t>
            </w:r>
          </w:p>
          <w:p w14:paraId="516D797A" w14:textId="2D3E0124" w:rsidR="005A2FDF" w:rsidRPr="002C6521" w:rsidRDefault="005A2FDF" w:rsidP="00554A21">
            <w:pPr>
              <w:rPr>
                <w:rFonts w:ascii="Calibri" w:hAnsi="Calibri" w:cs="Calibri"/>
                <w:bCs/>
                <w:sz w:val="22"/>
              </w:rPr>
            </w:pPr>
            <w:r w:rsidRPr="002C6521">
              <w:rPr>
                <w:rFonts w:ascii="Calibri" w:hAnsi="Calibri" w:cs="Calibri"/>
                <w:bCs/>
                <w:sz w:val="22"/>
              </w:rPr>
              <w:t>- Site visits to evaluate supplier’s facilities and operation capability</w:t>
            </w:r>
            <w:r w:rsidR="00A20CE4" w:rsidRPr="002C6521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CF2B17">
              <w:rPr>
                <w:rFonts w:ascii="Calibri" w:hAnsi="Calibri" w:cs="Calibri"/>
                <w:bCs/>
                <w:sz w:val="22"/>
              </w:rPr>
              <w:t>yearly</w:t>
            </w:r>
          </w:p>
          <w:p w14:paraId="687839BC" w14:textId="63D8FC5B" w:rsidR="002C6521" w:rsidRDefault="002C6521" w:rsidP="00554A21">
            <w:pPr>
              <w:rPr>
                <w:rFonts w:ascii="Calibri" w:hAnsi="Calibri" w:cs="Calibri"/>
                <w:bCs/>
                <w:sz w:val="22"/>
              </w:rPr>
            </w:pPr>
            <w:r w:rsidRPr="002C6521">
              <w:rPr>
                <w:rFonts w:ascii="Calibri" w:hAnsi="Calibri" w:cs="Calibri"/>
                <w:bCs/>
                <w:sz w:val="22"/>
              </w:rPr>
              <w:t xml:space="preserve">- </w:t>
            </w:r>
            <w:r w:rsidR="0094717E">
              <w:rPr>
                <w:rFonts w:ascii="Calibri" w:hAnsi="Calibri" w:cs="Calibri"/>
                <w:bCs/>
                <w:sz w:val="22"/>
              </w:rPr>
              <w:t>T</w:t>
            </w:r>
            <w:r w:rsidRPr="002C6521">
              <w:rPr>
                <w:rFonts w:ascii="Calibri" w:hAnsi="Calibri" w:cs="Calibri"/>
                <w:bCs/>
                <w:sz w:val="22"/>
              </w:rPr>
              <w:t>rading term negotiation</w:t>
            </w:r>
            <w:r w:rsidR="00D30221">
              <w:rPr>
                <w:rFonts w:ascii="Calibri" w:hAnsi="Calibri" w:cs="Calibri"/>
                <w:bCs/>
                <w:sz w:val="22"/>
              </w:rPr>
              <w:t>.</w:t>
            </w:r>
          </w:p>
          <w:p w14:paraId="388FEC87" w14:textId="7E7EDC5E" w:rsidR="00D30221" w:rsidRDefault="00D30221" w:rsidP="00554A21">
            <w:pPr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- Business agreement.  </w:t>
            </w:r>
          </w:p>
          <w:p w14:paraId="70692C15" w14:textId="5ADF68DE" w:rsidR="0094717E" w:rsidRPr="002C6521" w:rsidRDefault="0094717E" w:rsidP="00554A21">
            <w:pPr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- </w:t>
            </w:r>
            <w:r w:rsidRPr="00313442">
              <w:rPr>
                <w:rFonts w:ascii="Calibri" w:hAnsi="Calibri" w:cs="Calibri"/>
                <w:sz w:val="22"/>
              </w:rPr>
              <w:t xml:space="preserve">More than </w:t>
            </w:r>
            <w:r>
              <w:rPr>
                <w:rFonts w:ascii="Calibri" w:hAnsi="Calibri" w:cs="Calibri"/>
                <w:sz w:val="22"/>
              </w:rPr>
              <w:t>150</w:t>
            </w:r>
            <w:r w:rsidRPr="00313442">
              <w:rPr>
                <w:rFonts w:ascii="Calibri" w:hAnsi="Calibri" w:cs="Calibri"/>
                <w:sz w:val="22"/>
              </w:rPr>
              <w:t xml:space="preserve"> supplier contacts in hand</w:t>
            </w:r>
          </w:p>
          <w:p w14:paraId="114F7437" w14:textId="657779E9" w:rsidR="005A2FDF" w:rsidRDefault="005A2FDF" w:rsidP="00554A21">
            <w:pPr>
              <w:rPr>
                <w:rFonts w:ascii="Calibri" w:hAnsi="Calibri" w:cs="Calibri"/>
                <w:bCs/>
                <w:sz w:val="22"/>
              </w:rPr>
            </w:pPr>
            <w:r w:rsidRPr="002C6521">
              <w:rPr>
                <w:rFonts w:ascii="Calibri" w:hAnsi="Calibri" w:cs="Calibri"/>
                <w:bCs/>
                <w:sz w:val="22"/>
              </w:rPr>
              <w:t>- Do leaflet and weekly promotion</w:t>
            </w:r>
            <w:r w:rsidR="00A20CE4" w:rsidRPr="002C6521">
              <w:rPr>
                <w:rFonts w:ascii="Calibri" w:hAnsi="Calibri" w:cs="Calibri"/>
                <w:bCs/>
                <w:sz w:val="22"/>
              </w:rPr>
              <w:t xml:space="preserve"> plan</w:t>
            </w:r>
            <w:r w:rsidRPr="002C6521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BE23E3">
              <w:rPr>
                <w:rFonts w:ascii="Calibri" w:hAnsi="Calibri" w:cs="Calibri"/>
                <w:bCs/>
                <w:sz w:val="22"/>
              </w:rPr>
              <w:t>for</w:t>
            </w:r>
            <w:r w:rsidR="002C6521" w:rsidRPr="002C6521">
              <w:rPr>
                <w:rFonts w:ascii="Calibri" w:hAnsi="Calibri" w:cs="Calibri"/>
                <w:bCs/>
                <w:sz w:val="22"/>
              </w:rPr>
              <w:t xml:space="preserve"> sales</w:t>
            </w:r>
          </w:p>
          <w:p w14:paraId="1715AA50" w14:textId="6784EC43" w:rsidR="00570C4F" w:rsidRPr="002C6521" w:rsidRDefault="00570C4F" w:rsidP="00554A21">
            <w:pPr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- Weekly, monthly meeting with Boar of Management</w:t>
            </w:r>
          </w:p>
          <w:p w14:paraId="5CE9BDEB" w14:textId="45916D21" w:rsidR="00554A21" w:rsidRPr="00313442" w:rsidRDefault="005A2FDF" w:rsidP="00554A21">
            <w:pPr>
              <w:pStyle w:val="Header"/>
              <w:rPr>
                <w:rFonts w:ascii="Calibri" w:hAnsi="Calibri" w:cs="Calibri"/>
                <w:sz w:val="22"/>
              </w:rPr>
            </w:pPr>
            <w:r w:rsidRPr="002C6521">
              <w:rPr>
                <w:rFonts w:ascii="Calibri" w:hAnsi="Calibri" w:cs="Calibri"/>
                <w:bCs/>
                <w:sz w:val="22"/>
              </w:rPr>
              <w:t xml:space="preserve">- </w:t>
            </w:r>
            <w:r w:rsidR="00554A21" w:rsidRPr="002C6521">
              <w:rPr>
                <w:rFonts w:ascii="Calibri" w:hAnsi="Calibri" w:cs="Calibri"/>
                <w:sz w:val="22"/>
              </w:rPr>
              <w:t>Fully support and work closely with relevant departments: Accounting/Finance, Store, Marketing,</w:t>
            </w:r>
            <w:r w:rsidR="00554A21">
              <w:rPr>
                <w:rFonts w:ascii="Calibri" w:hAnsi="Calibri" w:cs="Calibri"/>
                <w:sz w:val="22"/>
              </w:rPr>
              <w:t xml:space="preserve"> Quality Control,</w:t>
            </w:r>
            <w:r w:rsidR="00554A21" w:rsidRPr="002C6521">
              <w:rPr>
                <w:rFonts w:ascii="Calibri" w:hAnsi="Calibri" w:cs="Calibri"/>
                <w:sz w:val="22"/>
              </w:rPr>
              <w:t xml:space="preserve"> IT</w:t>
            </w:r>
            <w:r w:rsidR="00554A21">
              <w:rPr>
                <w:rFonts w:ascii="Calibri" w:hAnsi="Calibri" w:cs="Calibri"/>
                <w:sz w:val="22"/>
              </w:rPr>
              <w:t xml:space="preserve">, </w:t>
            </w:r>
            <w:r w:rsidR="00554A21" w:rsidRPr="002C6521">
              <w:rPr>
                <w:rFonts w:ascii="Calibri" w:hAnsi="Calibri" w:cs="Calibri"/>
                <w:sz w:val="22"/>
              </w:rPr>
              <w:t>Legal</w:t>
            </w:r>
            <w:r w:rsidR="00554A21">
              <w:rPr>
                <w:rFonts w:ascii="Calibri" w:hAnsi="Calibri" w:cs="Calibri"/>
                <w:sz w:val="22"/>
              </w:rPr>
              <w:t>…to make sure the business is always s</w:t>
            </w:r>
            <w:r w:rsidR="0034118C">
              <w:rPr>
                <w:rFonts w:ascii="Calibri" w:hAnsi="Calibri" w:cs="Calibri"/>
                <w:sz w:val="22"/>
              </w:rPr>
              <w:t>mooth</w:t>
            </w:r>
            <w:r w:rsidR="00554A21">
              <w:rPr>
                <w:rFonts w:ascii="Calibri" w:hAnsi="Calibri" w:cs="Calibri"/>
                <w:sz w:val="22"/>
              </w:rPr>
              <w:t>.</w:t>
            </w:r>
          </w:p>
          <w:p w14:paraId="38344BC1" w14:textId="0E27CF32" w:rsidR="005A2FDF" w:rsidRPr="002C6521" w:rsidRDefault="005A2FDF" w:rsidP="001F3B55">
            <w:pPr>
              <w:ind w:left="360"/>
              <w:rPr>
                <w:rFonts w:ascii="Calibri" w:hAnsi="Calibri" w:cs="Calibri"/>
                <w:b/>
                <w:sz w:val="22"/>
              </w:rPr>
            </w:pPr>
          </w:p>
          <w:p w14:paraId="231F6BBF" w14:textId="3BA62296" w:rsidR="00273866" w:rsidRPr="00554A21" w:rsidRDefault="00273866" w:rsidP="00554A21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554A21">
              <w:rPr>
                <w:rFonts w:ascii="Calibri" w:hAnsi="Calibri" w:cs="Calibri"/>
                <w:b/>
                <w:sz w:val="24"/>
                <w:szCs w:val="24"/>
              </w:rPr>
              <w:t>P.M QUỲNH LÂM ONE MEMBER CO., LTD</w:t>
            </w:r>
          </w:p>
          <w:p w14:paraId="2EADB34C" w14:textId="37DBDC79" w:rsidR="001C68B1" w:rsidRDefault="00273866" w:rsidP="00273866">
            <w:pPr>
              <w:pStyle w:val="ListParagraph"/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 xml:space="preserve"> (from October, 2020</w:t>
            </w:r>
            <w:r w:rsidR="00613406">
              <w:rPr>
                <w:rFonts w:ascii="Calibri" w:hAnsi="Calibri" w:cs="Calibri"/>
                <w:b/>
                <w:sz w:val="22"/>
              </w:rPr>
              <w:t xml:space="preserve"> to August, 2022</w:t>
            </w:r>
            <w:r w:rsidRPr="00313442">
              <w:rPr>
                <w:rFonts w:ascii="Calibri" w:hAnsi="Calibri" w:cs="Calibri"/>
                <w:b/>
                <w:sz w:val="22"/>
              </w:rPr>
              <w:t xml:space="preserve">) </w:t>
            </w:r>
          </w:p>
          <w:p w14:paraId="07753144" w14:textId="7AD499C8" w:rsidR="00273866" w:rsidRDefault="001C68B1" w:rsidP="00273866">
            <w:pPr>
              <w:pStyle w:val="ListParagraph"/>
              <w:rPr>
                <w:rFonts w:ascii="Calibri" w:hAnsi="Calibri" w:cs="Calibri"/>
                <w:b/>
                <w:sz w:val="22"/>
              </w:rPr>
            </w:pPr>
            <w:r w:rsidRPr="009F58A8">
              <w:rPr>
                <w:rFonts w:ascii="Calibri" w:hAnsi="Calibri" w:cs="Calibri"/>
                <w:b/>
                <w:sz w:val="22"/>
                <w:u w:val="single"/>
              </w:rPr>
              <w:t>Title:</w:t>
            </w:r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r w:rsidR="008D204C">
              <w:rPr>
                <w:rFonts w:ascii="Calibri" w:hAnsi="Calibri" w:cs="Calibri"/>
                <w:b/>
                <w:sz w:val="22"/>
              </w:rPr>
              <w:t xml:space="preserve">PURCHASING </w:t>
            </w:r>
            <w:r w:rsidR="00D15318">
              <w:rPr>
                <w:rFonts w:ascii="Calibri" w:hAnsi="Calibri" w:cs="Calibri"/>
                <w:b/>
                <w:sz w:val="22"/>
              </w:rPr>
              <w:t>MANAGER</w:t>
            </w:r>
            <w:r w:rsidR="00321797">
              <w:rPr>
                <w:rFonts w:ascii="Calibri" w:hAnsi="Calibri" w:cs="Calibri"/>
                <w:b/>
                <w:sz w:val="22"/>
              </w:rPr>
              <w:t xml:space="preserve"> (</w:t>
            </w:r>
            <w:r w:rsidR="00202A9E">
              <w:rPr>
                <w:rFonts w:ascii="Calibri" w:hAnsi="Calibri" w:cs="Calibri"/>
                <w:b/>
                <w:sz w:val="22"/>
              </w:rPr>
              <w:t>FRESH FOOD &amp;</w:t>
            </w:r>
            <w:r w:rsidR="00321797">
              <w:rPr>
                <w:rFonts w:ascii="Calibri" w:hAnsi="Calibri" w:cs="Calibri"/>
                <w:b/>
                <w:sz w:val="22"/>
              </w:rPr>
              <w:t xml:space="preserve"> FMCG)</w:t>
            </w:r>
          </w:p>
          <w:p w14:paraId="737B91D3" w14:textId="1A564F91" w:rsidR="00FC29DB" w:rsidRDefault="00FC29DB" w:rsidP="00273866">
            <w:pPr>
              <w:pStyle w:val="ListParagraph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Report to Deputy General Director</w:t>
            </w:r>
          </w:p>
          <w:p w14:paraId="6CC6ED76" w14:textId="77777777" w:rsidR="003308FC" w:rsidRPr="00313442" w:rsidRDefault="003308FC" w:rsidP="00273866">
            <w:pPr>
              <w:pStyle w:val="ListParagraph"/>
              <w:rPr>
                <w:rFonts w:ascii="Calibri" w:hAnsi="Calibri" w:cs="Calibri"/>
                <w:b/>
                <w:sz w:val="22"/>
              </w:rPr>
            </w:pPr>
          </w:p>
          <w:p w14:paraId="65305B4B" w14:textId="77777777" w:rsidR="00273866" w:rsidRPr="00313442" w:rsidRDefault="00273866" w:rsidP="00273866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Advance analytical and allocate to Categories. Set out strategies to get Department’s target/KPI yearly/quarterly: Sale, margin, buying income, purchase amount, out of stock, stock control.</w:t>
            </w:r>
          </w:p>
          <w:p w14:paraId="0B2B342D" w14:textId="6A5E6E78" w:rsidR="00273866" w:rsidRPr="00313442" w:rsidRDefault="00273866" w:rsidP="00273866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Establish and implement purchasing policies, Category Structure, procedure</w:t>
            </w:r>
            <w:r w:rsidR="00F92FE7" w:rsidRPr="00313442">
              <w:rPr>
                <w:rFonts w:ascii="Calibri" w:hAnsi="Calibri" w:cs="Calibri"/>
                <w:sz w:val="22"/>
              </w:rPr>
              <w:t xml:space="preserve"> system</w:t>
            </w:r>
            <w:r w:rsidRPr="00313442">
              <w:rPr>
                <w:rFonts w:ascii="Calibri" w:hAnsi="Calibri" w:cs="Calibri"/>
                <w:sz w:val="22"/>
              </w:rPr>
              <w:t xml:space="preserve"> and best practices</w:t>
            </w:r>
          </w:p>
          <w:p w14:paraId="137D535B" w14:textId="3281AAF0" w:rsidR="00273866" w:rsidRPr="00313442" w:rsidRDefault="00273866" w:rsidP="00273866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-   Make purchasing plan </w:t>
            </w:r>
            <w:r w:rsidR="007B5B75" w:rsidRPr="00313442">
              <w:rPr>
                <w:rFonts w:ascii="Calibri" w:hAnsi="Calibri" w:cs="Calibri"/>
                <w:sz w:val="22"/>
              </w:rPr>
              <w:t xml:space="preserve">by year/ quarterly </w:t>
            </w:r>
            <w:r w:rsidRPr="00313442">
              <w:rPr>
                <w:rFonts w:ascii="Calibri" w:hAnsi="Calibri" w:cs="Calibri"/>
                <w:sz w:val="22"/>
              </w:rPr>
              <w:t>with Sales Department</w:t>
            </w:r>
          </w:p>
          <w:p w14:paraId="33877701" w14:textId="6AA6B3AB" w:rsidR="00282022" w:rsidRPr="00313442" w:rsidRDefault="00282022" w:rsidP="00273866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  Make the trading term template</w:t>
            </w:r>
          </w:p>
          <w:p w14:paraId="49F37597" w14:textId="1F95B5C4" w:rsidR="00273866" w:rsidRPr="00313442" w:rsidRDefault="00273866" w:rsidP="00273866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lastRenderedPageBreak/>
              <w:t xml:space="preserve">-  Trading term negotiation </w:t>
            </w:r>
          </w:p>
          <w:p w14:paraId="52CFFD71" w14:textId="526346B6" w:rsidR="00B33AE5" w:rsidRPr="00313442" w:rsidRDefault="00B33AE5" w:rsidP="00273866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-  More than </w:t>
            </w:r>
            <w:r w:rsidR="00613406">
              <w:rPr>
                <w:rFonts w:ascii="Calibri" w:hAnsi="Calibri" w:cs="Calibri"/>
                <w:sz w:val="22"/>
              </w:rPr>
              <w:t>3</w:t>
            </w:r>
            <w:r w:rsidR="00365FB5" w:rsidRPr="00313442">
              <w:rPr>
                <w:rFonts w:ascii="Calibri" w:hAnsi="Calibri" w:cs="Calibri"/>
                <w:sz w:val="22"/>
              </w:rPr>
              <w:t>00</w:t>
            </w:r>
            <w:r w:rsidRPr="00313442">
              <w:rPr>
                <w:rFonts w:ascii="Calibri" w:hAnsi="Calibri" w:cs="Calibri"/>
                <w:sz w:val="22"/>
              </w:rPr>
              <w:t xml:space="preserve"> supplier contacts </w:t>
            </w:r>
            <w:r w:rsidR="00365FB5" w:rsidRPr="00313442">
              <w:rPr>
                <w:rFonts w:ascii="Calibri" w:hAnsi="Calibri" w:cs="Calibri"/>
                <w:sz w:val="22"/>
              </w:rPr>
              <w:t xml:space="preserve">in hand </w:t>
            </w:r>
          </w:p>
          <w:p w14:paraId="06A6BD70" w14:textId="4AF0330D" w:rsidR="00273866" w:rsidRPr="00313442" w:rsidRDefault="00273866" w:rsidP="00273866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- </w:t>
            </w:r>
            <w:r w:rsidR="00990B19" w:rsidRPr="00313442">
              <w:rPr>
                <w:rFonts w:ascii="Calibri" w:hAnsi="Calibri" w:cs="Calibri"/>
                <w:sz w:val="22"/>
              </w:rPr>
              <w:t xml:space="preserve"> </w:t>
            </w:r>
            <w:r w:rsidRPr="00313442">
              <w:rPr>
                <w:rFonts w:ascii="Calibri" w:hAnsi="Calibri" w:cs="Calibri"/>
                <w:sz w:val="22"/>
              </w:rPr>
              <w:t>Monitor market changes, competitor price and products.</w:t>
            </w:r>
          </w:p>
          <w:p w14:paraId="45BE14C1" w14:textId="00CBC1DB" w:rsidR="00273866" w:rsidRDefault="00990B19" w:rsidP="00273866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 M</w:t>
            </w:r>
            <w:r w:rsidR="00273866" w:rsidRPr="00313442">
              <w:rPr>
                <w:rFonts w:ascii="Calibri" w:hAnsi="Calibri" w:cs="Calibri"/>
                <w:sz w:val="22"/>
              </w:rPr>
              <w:t>ake plan-no gram/layout in stores.</w:t>
            </w:r>
          </w:p>
          <w:p w14:paraId="11F47F81" w14:textId="118EA977" w:rsidR="00570C4F" w:rsidRPr="002C6521" w:rsidRDefault="00570C4F" w:rsidP="00570C4F">
            <w:pPr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-  </w:t>
            </w:r>
            <w:r>
              <w:rPr>
                <w:rFonts w:ascii="Calibri" w:hAnsi="Calibri" w:cs="Calibri"/>
                <w:bCs/>
                <w:sz w:val="22"/>
              </w:rPr>
              <w:t>Weekly, monthly meeting with Boar of Management</w:t>
            </w:r>
          </w:p>
          <w:p w14:paraId="6BCDD10F" w14:textId="6BCC2A4A" w:rsidR="00570C4F" w:rsidRPr="00313442" w:rsidRDefault="00570C4F" w:rsidP="00273866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</w:p>
          <w:p w14:paraId="0C622C4B" w14:textId="6BA30AB5" w:rsidR="00D00A9B" w:rsidRPr="00313442" w:rsidRDefault="00273866" w:rsidP="00273866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- </w:t>
            </w:r>
            <w:r w:rsidR="00990B19" w:rsidRPr="00313442">
              <w:rPr>
                <w:rFonts w:ascii="Calibri" w:hAnsi="Calibri" w:cs="Calibri"/>
                <w:sz w:val="22"/>
              </w:rPr>
              <w:t xml:space="preserve"> </w:t>
            </w:r>
            <w:r w:rsidR="00BE23E3" w:rsidRPr="002C6521">
              <w:rPr>
                <w:rFonts w:ascii="Calibri" w:hAnsi="Calibri" w:cs="Calibri"/>
                <w:sz w:val="22"/>
              </w:rPr>
              <w:t>Fully support and work closely with relevant departments: Accounting/Finance, Store, Marketing,</w:t>
            </w:r>
            <w:r w:rsidR="00BE23E3">
              <w:rPr>
                <w:rFonts w:ascii="Calibri" w:hAnsi="Calibri" w:cs="Calibri"/>
                <w:sz w:val="22"/>
              </w:rPr>
              <w:t xml:space="preserve"> Quality Control</w:t>
            </w:r>
            <w:r w:rsidR="00BE23E3" w:rsidRPr="002C6521">
              <w:rPr>
                <w:rFonts w:ascii="Calibri" w:hAnsi="Calibri" w:cs="Calibri"/>
                <w:sz w:val="22"/>
              </w:rPr>
              <w:t xml:space="preserve"> IT</w:t>
            </w:r>
            <w:r w:rsidR="00BE23E3">
              <w:rPr>
                <w:rFonts w:ascii="Calibri" w:hAnsi="Calibri" w:cs="Calibri"/>
                <w:sz w:val="22"/>
              </w:rPr>
              <w:t xml:space="preserve">, </w:t>
            </w:r>
            <w:r w:rsidR="00BE23E3" w:rsidRPr="002C6521">
              <w:rPr>
                <w:rFonts w:ascii="Calibri" w:hAnsi="Calibri" w:cs="Calibri"/>
                <w:sz w:val="22"/>
              </w:rPr>
              <w:t>Legal</w:t>
            </w:r>
            <w:r w:rsidR="00BE23E3">
              <w:rPr>
                <w:rFonts w:ascii="Calibri" w:hAnsi="Calibri" w:cs="Calibri"/>
                <w:sz w:val="22"/>
              </w:rPr>
              <w:t>…</w:t>
            </w:r>
          </w:p>
          <w:p w14:paraId="282F0A41" w14:textId="1454EEC1" w:rsidR="00273866" w:rsidRPr="00313442" w:rsidRDefault="000D453B" w:rsidP="00273866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b/>
                <w:bCs/>
                <w:sz w:val="22"/>
              </w:rPr>
              <w:t xml:space="preserve">                                                                     </w:t>
            </w:r>
            <w:r w:rsidR="00273866" w:rsidRPr="00313442">
              <w:rPr>
                <w:rFonts w:ascii="Calibri" w:hAnsi="Calibri" w:cs="Calibri"/>
                <w:sz w:val="22"/>
              </w:rPr>
              <w:t xml:space="preserve"> </w:t>
            </w:r>
          </w:p>
          <w:p w14:paraId="48472C1E" w14:textId="5BE7030C" w:rsidR="001C68B1" w:rsidRDefault="005302D7" w:rsidP="005302D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262ADC">
              <w:rPr>
                <w:rFonts w:ascii="Calibri" w:hAnsi="Calibri" w:cs="Calibri"/>
                <w:b/>
                <w:sz w:val="24"/>
                <w:szCs w:val="24"/>
              </w:rPr>
              <w:t xml:space="preserve">ASIA INVESTMENT AND SUPERMARKET TRADING CO., LTD </w:t>
            </w:r>
            <w:r w:rsidR="00B91AC3">
              <w:rPr>
                <w:rFonts w:ascii="Calibri" w:hAnsi="Calibri" w:cs="Calibri"/>
                <w:b/>
                <w:sz w:val="24"/>
                <w:szCs w:val="24"/>
              </w:rPr>
              <w:t>(DAIRY FARM</w:t>
            </w:r>
            <w:r w:rsidR="00A43AED">
              <w:rPr>
                <w:rFonts w:ascii="Calibri" w:hAnsi="Calibri" w:cs="Calibri"/>
                <w:b/>
                <w:sz w:val="24"/>
                <w:szCs w:val="24"/>
              </w:rPr>
              <w:t xml:space="preserve"> GROUP</w:t>
            </w:r>
            <w:r w:rsidR="002C2388">
              <w:rPr>
                <w:rFonts w:ascii="Calibri" w:hAnsi="Calibri" w:cs="Calibri"/>
                <w:b/>
                <w:sz w:val="24"/>
                <w:szCs w:val="24"/>
              </w:rPr>
              <w:t xml:space="preserve"> – GIANT SUPERMARKET</w:t>
            </w:r>
            <w:r w:rsidR="00B91AC3">
              <w:rPr>
                <w:rFonts w:ascii="Calibri" w:hAnsi="Calibri" w:cs="Calibri"/>
                <w:b/>
                <w:sz w:val="24"/>
                <w:szCs w:val="24"/>
              </w:rPr>
              <w:t xml:space="preserve"> AND AUCHANT RETAIL VIET NAM)</w:t>
            </w:r>
          </w:p>
          <w:p w14:paraId="0A55F578" w14:textId="3A6060DB" w:rsidR="005302D7" w:rsidRDefault="001C68B1" w:rsidP="001C68B1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  <w:r w:rsidRPr="009F58A8">
              <w:rPr>
                <w:rFonts w:ascii="Calibri" w:hAnsi="Calibri" w:cs="Calibri"/>
                <w:b/>
                <w:sz w:val="24"/>
                <w:szCs w:val="24"/>
                <w:u w:val="single"/>
              </w:rPr>
              <w:t>Title: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8B03B4">
              <w:rPr>
                <w:rFonts w:ascii="Calibri" w:hAnsi="Calibri" w:cs="Calibri"/>
                <w:b/>
                <w:sz w:val="24"/>
                <w:szCs w:val="24"/>
              </w:rPr>
              <w:t>SENIOR CATEGORY MANAGER -</w:t>
            </w:r>
            <w:r w:rsidR="005302D7" w:rsidRPr="00262ADC">
              <w:rPr>
                <w:rFonts w:ascii="Calibri" w:hAnsi="Calibri" w:cs="Calibri"/>
                <w:b/>
                <w:sz w:val="24"/>
                <w:szCs w:val="24"/>
              </w:rPr>
              <w:t xml:space="preserve"> FMCG</w:t>
            </w:r>
          </w:p>
          <w:p w14:paraId="6A9DBFBA" w14:textId="3E032294" w:rsidR="00FC29DB" w:rsidRDefault="00FC29DB" w:rsidP="00FC29DB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Report to Purchasing Director</w:t>
            </w:r>
          </w:p>
          <w:p w14:paraId="19524A28" w14:textId="77777777" w:rsidR="009F58A8" w:rsidRPr="00262ADC" w:rsidRDefault="009F58A8" w:rsidP="00FC29DB">
            <w:pPr>
              <w:pStyle w:val="ListParagraph"/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1EB6B923" w14:textId="1161F21E" w:rsidR="005302D7" w:rsidRPr="00313442" w:rsidRDefault="005302D7" w:rsidP="00306333">
            <w:pPr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 xml:space="preserve">From June, 2008 to October, 2019 </w:t>
            </w:r>
          </w:p>
          <w:p w14:paraId="62E94490" w14:textId="77777777" w:rsidR="005302D7" w:rsidRPr="00313442" w:rsidRDefault="005302D7" w:rsidP="00306333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Advance analytical and allocate</w:t>
            </w:r>
            <w:r w:rsidR="003B64FD" w:rsidRPr="00313442">
              <w:rPr>
                <w:rFonts w:ascii="Calibri" w:hAnsi="Calibri" w:cs="Calibri"/>
                <w:sz w:val="22"/>
              </w:rPr>
              <w:t xml:space="preserve"> to Categories. </w:t>
            </w:r>
            <w:r w:rsidR="007078AE" w:rsidRPr="00313442">
              <w:rPr>
                <w:rFonts w:ascii="Calibri" w:hAnsi="Calibri" w:cs="Calibri"/>
                <w:sz w:val="22"/>
              </w:rPr>
              <w:t>Set out stra</w:t>
            </w:r>
            <w:r w:rsidR="00E55226" w:rsidRPr="00313442">
              <w:rPr>
                <w:rFonts w:ascii="Calibri" w:hAnsi="Calibri" w:cs="Calibri"/>
                <w:sz w:val="22"/>
              </w:rPr>
              <w:t>tegies</w:t>
            </w:r>
            <w:r w:rsidRPr="00313442">
              <w:rPr>
                <w:rFonts w:ascii="Calibri" w:hAnsi="Calibri" w:cs="Calibri"/>
                <w:sz w:val="22"/>
              </w:rPr>
              <w:t xml:space="preserve"> to get Department’s target/KPI: Sale, margin, buying income, purchase amount, out of stock, stock control.</w:t>
            </w:r>
          </w:p>
          <w:p w14:paraId="29F821C7" w14:textId="00E14DBD" w:rsidR="00406746" w:rsidRPr="00313442" w:rsidRDefault="00406746" w:rsidP="00306333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Establish and implement purchasing policies, procedure and best practices</w:t>
            </w:r>
          </w:p>
          <w:p w14:paraId="2F34A47D" w14:textId="6D6D46F5" w:rsidR="005302D7" w:rsidRPr="00313442" w:rsidRDefault="005302D7" w:rsidP="00306333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 Trading term negotiation</w:t>
            </w:r>
          </w:p>
          <w:p w14:paraId="1197170B" w14:textId="77777777" w:rsidR="0097671C" w:rsidRPr="00313442" w:rsidRDefault="0097671C" w:rsidP="00306333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Negotiate and manage rental/branding agreement with suppliers</w:t>
            </w:r>
          </w:p>
          <w:p w14:paraId="4BAF0D06" w14:textId="2E695AD4" w:rsidR="00DF6EBE" w:rsidRPr="00313442" w:rsidRDefault="00DF6EBE" w:rsidP="00306333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- Do yearly/ quarterly planning with Marketing and E – Commerce Department about promotions, events and branding rental of suppliers </w:t>
            </w:r>
          </w:p>
          <w:p w14:paraId="159376C6" w14:textId="1DB44EF4" w:rsidR="005302D7" w:rsidRPr="00313442" w:rsidRDefault="005302D7" w:rsidP="00306333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- More than </w:t>
            </w:r>
            <w:r w:rsidR="00A20CE4">
              <w:rPr>
                <w:rFonts w:ascii="Calibri" w:hAnsi="Calibri" w:cs="Calibri"/>
                <w:sz w:val="22"/>
              </w:rPr>
              <w:t>4</w:t>
            </w:r>
            <w:r w:rsidRPr="00313442">
              <w:rPr>
                <w:rFonts w:ascii="Calibri" w:hAnsi="Calibri" w:cs="Calibri"/>
                <w:sz w:val="22"/>
              </w:rPr>
              <w:t>00 supplier contacts in hand.</w:t>
            </w:r>
          </w:p>
          <w:p w14:paraId="1E71DA15" w14:textId="1A518642" w:rsidR="0097671C" w:rsidRPr="00313442" w:rsidRDefault="0097671C" w:rsidP="0097671C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</w:t>
            </w:r>
            <w:r w:rsidR="00C8202D" w:rsidRPr="00313442">
              <w:rPr>
                <w:rFonts w:ascii="Calibri" w:hAnsi="Calibri" w:cs="Calibri"/>
                <w:sz w:val="22"/>
              </w:rPr>
              <w:t xml:space="preserve"> </w:t>
            </w:r>
            <w:r w:rsidRPr="00313442">
              <w:rPr>
                <w:rFonts w:ascii="Calibri" w:hAnsi="Calibri" w:cs="Calibri"/>
                <w:sz w:val="22"/>
              </w:rPr>
              <w:t>Advance</w:t>
            </w:r>
            <w:r w:rsidR="00375CEC">
              <w:rPr>
                <w:rFonts w:ascii="Calibri" w:hAnsi="Calibri" w:cs="Calibri"/>
                <w:sz w:val="22"/>
              </w:rPr>
              <w:t xml:space="preserve"> </w:t>
            </w:r>
            <w:r w:rsidRPr="00313442">
              <w:rPr>
                <w:rFonts w:ascii="Calibri" w:hAnsi="Calibri" w:cs="Calibri"/>
                <w:sz w:val="22"/>
              </w:rPr>
              <w:t xml:space="preserve">planning and implementing logistical strategy with </w:t>
            </w:r>
            <w:r w:rsidR="00C8202D" w:rsidRPr="00313442">
              <w:rPr>
                <w:rFonts w:ascii="Calibri" w:hAnsi="Calibri" w:cs="Calibri"/>
                <w:sz w:val="22"/>
              </w:rPr>
              <w:t xml:space="preserve">Operation, </w:t>
            </w:r>
            <w:r w:rsidRPr="00313442">
              <w:rPr>
                <w:rFonts w:ascii="Calibri" w:hAnsi="Calibri" w:cs="Calibri"/>
                <w:sz w:val="22"/>
              </w:rPr>
              <w:t xml:space="preserve">Supply Chain/Logistic </w:t>
            </w:r>
            <w:r w:rsidRPr="00313442">
              <w:rPr>
                <w:rFonts w:ascii="Calibri" w:hAnsi="Calibri" w:cs="Calibri"/>
                <w:sz w:val="22"/>
                <w:shd w:val="clear" w:color="auto" w:fill="FFFFFF"/>
              </w:rPr>
              <w:t>to ensure stocks are always available to support selling and marketing/ promotional campaigns in stores.</w:t>
            </w:r>
          </w:p>
          <w:p w14:paraId="67B1E1B5" w14:textId="3397B14F" w:rsidR="005302D7" w:rsidRPr="00313442" w:rsidRDefault="005302D7" w:rsidP="00306333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Monitor market changes, competitor price and products.</w:t>
            </w:r>
          </w:p>
          <w:p w14:paraId="13146067" w14:textId="1D8816DC" w:rsidR="00BE23E3" w:rsidRPr="002C6521" w:rsidRDefault="005302D7" w:rsidP="00BE23E3">
            <w:pPr>
              <w:pStyle w:val="Header"/>
              <w:jc w:val="both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Participate</w:t>
            </w:r>
            <w:r w:rsidR="00C8202D" w:rsidRPr="00313442">
              <w:rPr>
                <w:rFonts w:ascii="Calibri" w:hAnsi="Calibri" w:cs="Calibri"/>
                <w:sz w:val="22"/>
              </w:rPr>
              <w:t xml:space="preserve"> and approve</w:t>
            </w:r>
            <w:r w:rsidRPr="00313442">
              <w:rPr>
                <w:rFonts w:ascii="Calibri" w:hAnsi="Calibri" w:cs="Calibri"/>
                <w:sz w:val="22"/>
              </w:rPr>
              <w:t xml:space="preserve"> to make plan-no gram/layout in store</w:t>
            </w:r>
            <w:r w:rsidR="0034118C">
              <w:rPr>
                <w:rFonts w:ascii="Calibri" w:hAnsi="Calibri" w:cs="Calibri"/>
                <w:sz w:val="22"/>
              </w:rPr>
              <w:t xml:space="preserve"> </w:t>
            </w:r>
            <w:r w:rsidRPr="00313442">
              <w:rPr>
                <w:rFonts w:ascii="Calibri" w:hAnsi="Calibri" w:cs="Calibri"/>
                <w:sz w:val="22"/>
              </w:rPr>
              <w:t>- Fully sup</w:t>
            </w:r>
            <w:r w:rsidR="00162BA6" w:rsidRPr="00313442">
              <w:rPr>
                <w:rFonts w:ascii="Calibri" w:hAnsi="Calibri" w:cs="Calibri"/>
                <w:sz w:val="22"/>
              </w:rPr>
              <w:t>port and work closely with relevant</w:t>
            </w:r>
            <w:r w:rsidRPr="00313442">
              <w:rPr>
                <w:rFonts w:ascii="Calibri" w:hAnsi="Calibri" w:cs="Calibri"/>
                <w:sz w:val="22"/>
              </w:rPr>
              <w:t xml:space="preserve"> department</w:t>
            </w:r>
            <w:r w:rsidR="00162BA6" w:rsidRPr="00313442">
              <w:rPr>
                <w:rFonts w:ascii="Calibri" w:hAnsi="Calibri" w:cs="Calibri"/>
                <w:sz w:val="22"/>
              </w:rPr>
              <w:t>s</w:t>
            </w:r>
            <w:r w:rsidRPr="00313442">
              <w:rPr>
                <w:rFonts w:ascii="Calibri" w:hAnsi="Calibri" w:cs="Calibri"/>
                <w:sz w:val="22"/>
              </w:rPr>
              <w:t xml:space="preserve">: </w:t>
            </w:r>
            <w:r w:rsidR="00BE23E3" w:rsidRPr="002C6521">
              <w:rPr>
                <w:rFonts w:ascii="Calibri" w:hAnsi="Calibri" w:cs="Calibri"/>
                <w:sz w:val="22"/>
              </w:rPr>
              <w:t>Accounting/Finance, Store, Marketing, IT</w:t>
            </w:r>
            <w:r w:rsidR="00BE23E3">
              <w:rPr>
                <w:rFonts w:ascii="Calibri" w:hAnsi="Calibri" w:cs="Calibri"/>
                <w:sz w:val="22"/>
              </w:rPr>
              <w:t xml:space="preserve">, </w:t>
            </w:r>
            <w:r w:rsidR="00BE23E3" w:rsidRPr="002C6521">
              <w:rPr>
                <w:rFonts w:ascii="Calibri" w:hAnsi="Calibri" w:cs="Calibri"/>
                <w:sz w:val="22"/>
              </w:rPr>
              <w:t>Legal</w:t>
            </w:r>
            <w:r w:rsidR="00BE23E3">
              <w:rPr>
                <w:rFonts w:ascii="Calibri" w:hAnsi="Calibri" w:cs="Calibri"/>
                <w:sz w:val="22"/>
              </w:rPr>
              <w:t>…</w:t>
            </w:r>
          </w:p>
          <w:p w14:paraId="250B6220" w14:textId="77777777" w:rsidR="005302D7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Manage the organization with leadership</w:t>
            </w:r>
            <w:r w:rsidR="00162BA6" w:rsidRPr="00313442">
              <w:rPr>
                <w:rFonts w:ascii="Calibri" w:hAnsi="Calibri" w:cs="Calibri"/>
                <w:sz w:val="22"/>
              </w:rPr>
              <w:t>, training</w:t>
            </w:r>
            <w:r w:rsidRPr="00313442">
              <w:rPr>
                <w:rFonts w:ascii="Calibri" w:hAnsi="Calibri" w:cs="Calibri"/>
                <w:sz w:val="22"/>
              </w:rPr>
              <w:t xml:space="preserve"> and </w:t>
            </w:r>
            <w:r w:rsidR="00162BA6" w:rsidRPr="00313442">
              <w:rPr>
                <w:rFonts w:ascii="Calibri" w:hAnsi="Calibri" w:cs="Calibri"/>
                <w:sz w:val="22"/>
              </w:rPr>
              <w:t>motivate purchasing staffs to create the best connection department development</w:t>
            </w:r>
          </w:p>
          <w:p w14:paraId="2FBE4FDC" w14:textId="7C4747BF" w:rsidR="00570C4F" w:rsidRPr="00570C4F" w:rsidRDefault="00570C4F" w:rsidP="00570C4F">
            <w:pPr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- </w:t>
            </w:r>
            <w:r>
              <w:rPr>
                <w:rFonts w:ascii="Calibri" w:hAnsi="Calibri" w:cs="Calibri"/>
                <w:bCs/>
                <w:sz w:val="22"/>
              </w:rPr>
              <w:t>Weekly, monthly meeting with Boar of Management</w:t>
            </w:r>
          </w:p>
          <w:p w14:paraId="42178488" w14:textId="7E77DE63" w:rsidR="00BE23E3" w:rsidRPr="00313442" w:rsidRDefault="00BE23E3" w:rsidP="00306333">
            <w:pPr>
              <w:pStyle w:val="Head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- </w:t>
            </w:r>
            <w:r w:rsidRPr="002C6521">
              <w:rPr>
                <w:rFonts w:ascii="Calibri" w:hAnsi="Calibri" w:cs="Calibri"/>
                <w:sz w:val="22"/>
              </w:rPr>
              <w:t>Fully support and work closely with relevant departments: Accounting/Finance, Store, Marketing,</w:t>
            </w:r>
            <w:r>
              <w:rPr>
                <w:rFonts w:ascii="Calibri" w:hAnsi="Calibri" w:cs="Calibri"/>
                <w:sz w:val="22"/>
              </w:rPr>
              <w:t xml:space="preserve"> Quality Control,</w:t>
            </w:r>
            <w:r w:rsidRPr="002C6521">
              <w:rPr>
                <w:rFonts w:ascii="Calibri" w:hAnsi="Calibri" w:cs="Calibri"/>
                <w:sz w:val="22"/>
              </w:rPr>
              <w:t xml:space="preserve"> IT</w:t>
            </w:r>
            <w:r>
              <w:rPr>
                <w:rFonts w:ascii="Calibri" w:hAnsi="Calibri" w:cs="Calibri"/>
                <w:sz w:val="22"/>
              </w:rPr>
              <w:t xml:space="preserve">, </w:t>
            </w:r>
            <w:r w:rsidRPr="002C6521">
              <w:rPr>
                <w:rFonts w:ascii="Calibri" w:hAnsi="Calibri" w:cs="Calibri"/>
                <w:sz w:val="22"/>
              </w:rPr>
              <w:t>Legal</w:t>
            </w:r>
            <w:r>
              <w:rPr>
                <w:rFonts w:ascii="Calibri" w:hAnsi="Calibri" w:cs="Calibri"/>
                <w:sz w:val="22"/>
              </w:rPr>
              <w:t>…</w:t>
            </w:r>
            <w:r w:rsidR="00554A21">
              <w:rPr>
                <w:rFonts w:ascii="Calibri" w:hAnsi="Calibri" w:cs="Calibri"/>
                <w:sz w:val="22"/>
              </w:rPr>
              <w:t>to make sure the business is always s</w:t>
            </w:r>
            <w:r w:rsidR="0034118C">
              <w:rPr>
                <w:rFonts w:ascii="Calibri" w:hAnsi="Calibri" w:cs="Calibri"/>
                <w:sz w:val="22"/>
              </w:rPr>
              <w:t>mooth</w:t>
            </w:r>
            <w:r w:rsidR="00554A21">
              <w:rPr>
                <w:rFonts w:ascii="Calibri" w:hAnsi="Calibri" w:cs="Calibri"/>
                <w:sz w:val="22"/>
              </w:rPr>
              <w:t>.</w:t>
            </w:r>
          </w:p>
          <w:p w14:paraId="07F33EB5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b/>
                <w:sz w:val="22"/>
              </w:rPr>
            </w:pPr>
          </w:p>
          <w:p w14:paraId="2BEB74F7" w14:textId="77777777" w:rsidR="00226F12" w:rsidRDefault="005302D7" w:rsidP="005302D7">
            <w:pPr>
              <w:pStyle w:val="Header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481E88">
              <w:rPr>
                <w:rFonts w:ascii="Calibri" w:hAnsi="Calibri" w:cs="Calibri"/>
                <w:b/>
                <w:sz w:val="24"/>
                <w:szCs w:val="24"/>
              </w:rPr>
              <w:t>REPRESENTATIVE OF MGB – METRO GROUP BUYING HONG KONG</w:t>
            </w:r>
            <w:r w:rsidRPr="00481E8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481E88">
              <w:rPr>
                <w:rFonts w:ascii="Calibri" w:hAnsi="Calibri" w:cs="Calibri"/>
                <w:b/>
                <w:sz w:val="24"/>
                <w:szCs w:val="24"/>
              </w:rPr>
              <w:t xml:space="preserve">LIMITED </w:t>
            </w:r>
          </w:p>
          <w:p w14:paraId="19B9588F" w14:textId="422FC771" w:rsidR="005302D7" w:rsidRDefault="00226F12" w:rsidP="00226F12">
            <w:pPr>
              <w:pStyle w:val="Header"/>
              <w:ind w:left="720"/>
              <w:rPr>
                <w:rFonts w:ascii="Calibri" w:hAnsi="Calibri" w:cs="Calibri"/>
                <w:b/>
                <w:sz w:val="24"/>
                <w:szCs w:val="24"/>
              </w:rPr>
            </w:pPr>
            <w:r w:rsidRPr="009F58A8">
              <w:rPr>
                <w:rFonts w:ascii="Calibri" w:hAnsi="Calibri" w:cs="Calibri"/>
                <w:b/>
                <w:sz w:val="24"/>
                <w:szCs w:val="24"/>
                <w:u w:val="single"/>
              </w:rPr>
              <w:t>Title: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F58A8">
              <w:rPr>
                <w:rFonts w:ascii="Calibri" w:hAnsi="Calibri" w:cs="Calibri"/>
                <w:b/>
                <w:sz w:val="24"/>
                <w:szCs w:val="24"/>
              </w:rPr>
              <w:t>MERCHANDISING CLERK</w:t>
            </w:r>
          </w:p>
          <w:p w14:paraId="6CFAEB21" w14:textId="36A335F4" w:rsidR="00FC29DB" w:rsidRPr="00481E88" w:rsidRDefault="00FC29DB" w:rsidP="00FC29DB">
            <w:pPr>
              <w:pStyle w:val="Header"/>
              <w:ind w:left="720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Report to Merchandising Manager</w:t>
            </w:r>
          </w:p>
          <w:p w14:paraId="76871F44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>From December, 2006 to May, 2008</w:t>
            </w:r>
          </w:p>
          <w:p w14:paraId="38C7722F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Pla</w:t>
            </w:r>
            <w:r w:rsidR="00C8202D" w:rsidRPr="00313442">
              <w:rPr>
                <w:rFonts w:ascii="Calibri" w:hAnsi="Calibri" w:cs="Calibri"/>
                <w:sz w:val="22"/>
              </w:rPr>
              <w:t>ce orders for business partners: Export</w:t>
            </w:r>
          </w:p>
          <w:p w14:paraId="56743FED" w14:textId="0FCB3924" w:rsidR="005302D7" w:rsidRPr="00313442" w:rsidRDefault="009D4F8B" w:rsidP="00306333">
            <w:pPr>
              <w:pStyle w:val="Head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</w:t>
            </w:r>
            <w:r w:rsidR="005302D7" w:rsidRPr="00313442">
              <w:rPr>
                <w:rFonts w:ascii="Calibri" w:hAnsi="Calibri" w:cs="Calibri"/>
                <w:sz w:val="22"/>
              </w:rPr>
              <w:t>* Customer orders for buyers in Europe.</w:t>
            </w:r>
          </w:p>
          <w:p w14:paraId="44C5528B" w14:textId="025BCDC8" w:rsidR="005302D7" w:rsidRPr="00313442" w:rsidRDefault="009D4F8B" w:rsidP="00306333">
            <w:pPr>
              <w:pStyle w:val="Header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</w:t>
            </w:r>
            <w:r w:rsidR="005302D7" w:rsidRPr="00313442">
              <w:rPr>
                <w:rFonts w:ascii="Calibri" w:hAnsi="Calibri" w:cs="Calibri"/>
                <w:sz w:val="22"/>
              </w:rPr>
              <w:t>* Purchase orders for suppliers in Viet Nam.</w:t>
            </w:r>
          </w:p>
          <w:p w14:paraId="60FC8A77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Follow up suppliers: production, sampling, shipment…</w:t>
            </w:r>
          </w:p>
          <w:p w14:paraId="5358ED9E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</w:p>
          <w:p w14:paraId="0129A8AD" w14:textId="77777777" w:rsidR="00226F12" w:rsidRDefault="005302D7" w:rsidP="005302D7">
            <w:pPr>
              <w:pStyle w:val="Header"/>
              <w:numPr>
                <w:ilvl w:val="0"/>
                <w:numId w:val="14"/>
              </w:numPr>
              <w:rPr>
                <w:rFonts w:ascii="Calibri" w:hAnsi="Calibri" w:cs="Calibri"/>
                <w:b/>
                <w:sz w:val="24"/>
                <w:szCs w:val="24"/>
              </w:rPr>
            </w:pPr>
            <w:r w:rsidRPr="00481E88">
              <w:rPr>
                <w:rFonts w:ascii="Calibri" w:hAnsi="Calibri" w:cs="Calibri"/>
                <w:b/>
                <w:sz w:val="24"/>
                <w:szCs w:val="24"/>
              </w:rPr>
              <w:t xml:space="preserve">METRO CASH &amp; CARRY VIET NAM </w:t>
            </w:r>
          </w:p>
          <w:p w14:paraId="15A09FF1" w14:textId="0AC6E657" w:rsidR="005302D7" w:rsidRDefault="00226F12" w:rsidP="00226F12">
            <w:pPr>
              <w:pStyle w:val="Header"/>
              <w:ind w:left="720"/>
              <w:rPr>
                <w:rFonts w:ascii="Calibri" w:hAnsi="Calibri" w:cs="Calibri"/>
                <w:b/>
                <w:sz w:val="24"/>
                <w:szCs w:val="24"/>
              </w:rPr>
            </w:pPr>
            <w:r w:rsidRPr="009F58A8">
              <w:rPr>
                <w:rFonts w:ascii="Calibri" w:hAnsi="Calibri" w:cs="Calibri"/>
                <w:b/>
                <w:sz w:val="24"/>
                <w:szCs w:val="24"/>
                <w:u w:val="single"/>
              </w:rPr>
              <w:t>Title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:</w:t>
            </w:r>
            <w:r w:rsidR="005302D7" w:rsidRPr="00481E88"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="009F58A8">
              <w:rPr>
                <w:rFonts w:ascii="Calibri" w:hAnsi="Calibri" w:cs="Calibri"/>
                <w:b/>
                <w:sz w:val="24"/>
                <w:szCs w:val="24"/>
              </w:rPr>
              <w:t xml:space="preserve">DEPARTMENT SUPERVISOR </w:t>
            </w:r>
          </w:p>
          <w:p w14:paraId="40D52233" w14:textId="5E6EA198" w:rsidR="00FC29DB" w:rsidRPr="00481E88" w:rsidRDefault="00FC29DB" w:rsidP="00FC29DB">
            <w:pPr>
              <w:pStyle w:val="Header"/>
              <w:ind w:left="720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Report to Floor Manager</w:t>
            </w:r>
          </w:p>
          <w:p w14:paraId="4E249659" w14:textId="77777777" w:rsidR="00C8202D" w:rsidRPr="00313442" w:rsidRDefault="005302D7" w:rsidP="00306333">
            <w:pPr>
              <w:pStyle w:val="Header"/>
              <w:rPr>
                <w:rFonts w:ascii="Calibri" w:hAnsi="Calibri" w:cs="Calibri"/>
                <w:b/>
                <w:sz w:val="22"/>
              </w:rPr>
            </w:pPr>
            <w:r w:rsidRPr="00313442">
              <w:rPr>
                <w:rFonts w:ascii="Calibri" w:hAnsi="Calibri" w:cs="Calibri"/>
                <w:b/>
                <w:sz w:val="22"/>
              </w:rPr>
              <w:t>From September, 2001 to November, 2006</w:t>
            </w:r>
          </w:p>
          <w:p w14:paraId="6CA8BE34" w14:textId="77777777" w:rsidR="00C8202D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- </w:t>
            </w:r>
            <w:r w:rsidR="00C8202D" w:rsidRPr="00313442">
              <w:rPr>
                <w:rFonts w:ascii="Calibri" w:hAnsi="Calibri" w:cs="Calibri"/>
                <w:sz w:val="22"/>
              </w:rPr>
              <w:t>Make a sales plan and follow it properly</w:t>
            </w:r>
          </w:p>
          <w:p w14:paraId="2095C3FC" w14:textId="77777777" w:rsidR="005302D7" w:rsidRPr="00313442" w:rsidRDefault="00C8202D" w:rsidP="00306333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 xml:space="preserve">- </w:t>
            </w:r>
            <w:r w:rsidR="005302D7" w:rsidRPr="00313442">
              <w:rPr>
                <w:rFonts w:ascii="Calibri" w:hAnsi="Calibri" w:cs="Calibri"/>
                <w:sz w:val="22"/>
              </w:rPr>
              <w:t>Place order – over 80 suppliers.</w:t>
            </w:r>
          </w:p>
          <w:p w14:paraId="2C8C4E06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Control shrinkage of goods.</w:t>
            </w:r>
          </w:p>
          <w:p w14:paraId="1D9A0DDB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Propose the promotions to develop sales.</w:t>
            </w:r>
          </w:p>
          <w:p w14:paraId="3A123D96" w14:textId="77777777" w:rsidR="005302D7" w:rsidRPr="00313442" w:rsidRDefault="005302D7" w:rsidP="00306333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Display to ensure stock is always full.</w:t>
            </w:r>
          </w:p>
          <w:p w14:paraId="02650E5B" w14:textId="49D07CB1" w:rsidR="005302D7" w:rsidRPr="00DB10BA" w:rsidRDefault="005302D7" w:rsidP="00A501A0">
            <w:pPr>
              <w:pStyle w:val="Header"/>
              <w:rPr>
                <w:rFonts w:ascii="Calibri" w:hAnsi="Calibri" w:cs="Calibri"/>
                <w:sz w:val="22"/>
              </w:rPr>
            </w:pPr>
            <w:r w:rsidRPr="00313442">
              <w:rPr>
                <w:rFonts w:ascii="Calibri" w:hAnsi="Calibri" w:cs="Calibri"/>
                <w:sz w:val="22"/>
              </w:rPr>
              <w:t>- Do inventory by quarterly/ yearly.</w:t>
            </w:r>
          </w:p>
        </w:tc>
      </w:tr>
    </w:tbl>
    <w:p w14:paraId="2C14B794" w14:textId="77777777" w:rsidR="005302D7" w:rsidRDefault="005302D7" w:rsidP="000C45FF">
      <w:pPr>
        <w:tabs>
          <w:tab w:val="left" w:pos="990"/>
        </w:tabs>
      </w:pPr>
    </w:p>
    <w:sectPr w:rsidR="005302D7" w:rsidSect="008F448D">
      <w:headerReference w:type="default" r:id="rId11"/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83E8A" w14:textId="77777777" w:rsidR="004116EA" w:rsidRDefault="004116EA" w:rsidP="000C45FF">
      <w:r>
        <w:separator/>
      </w:r>
    </w:p>
  </w:endnote>
  <w:endnote w:type="continuationSeparator" w:id="0">
    <w:p w14:paraId="543226F5" w14:textId="77777777" w:rsidR="004116EA" w:rsidRDefault="004116E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3400E" w14:textId="77777777" w:rsidR="004116EA" w:rsidRDefault="004116EA" w:rsidP="000C45FF">
      <w:r>
        <w:separator/>
      </w:r>
    </w:p>
  </w:footnote>
  <w:footnote w:type="continuationSeparator" w:id="0">
    <w:p w14:paraId="3DDD9688" w14:textId="77777777" w:rsidR="004116EA" w:rsidRDefault="004116E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C463" w14:textId="77777777"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631C07C8" wp14:editId="45637BC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76BBA"/>
    <w:multiLevelType w:val="hybridMultilevel"/>
    <w:tmpl w:val="33CA3AD0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07C1C"/>
    <w:multiLevelType w:val="multilevel"/>
    <w:tmpl w:val="40EE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54BD0"/>
    <w:multiLevelType w:val="hybridMultilevel"/>
    <w:tmpl w:val="5E6E1DA4"/>
    <w:lvl w:ilvl="0" w:tplc="BEA8AC1C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3384C"/>
    <w:multiLevelType w:val="hybridMultilevel"/>
    <w:tmpl w:val="04C68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E1834"/>
    <w:multiLevelType w:val="hybridMultilevel"/>
    <w:tmpl w:val="86E8D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E4E8E"/>
    <w:multiLevelType w:val="hybridMultilevel"/>
    <w:tmpl w:val="4DAACBCE"/>
    <w:lvl w:ilvl="0" w:tplc="1B167A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73C46"/>
    <w:multiLevelType w:val="hybridMultilevel"/>
    <w:tmpl w:val="F342EA72"/>
    <w:lvl w:ilvl="0" w:tplc="A5FE78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2BBB"/>
    <w:multiLevelType w:val="hybridMultilevel"/>
    <w:tmpl w:val="785CE754"/>
    <w:lvl w:ilvl="0" w:tplc="7272FE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910BF"/>
    <w:multiLevelType w:val="hybridMultilevel"/>
    <w:tmpl w:val="5AE20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76123"/>
    <w:multiLevelType w:val="hybridMultilevel"/>
    <w:tmpl w:val="1F5A1C36"/>
    <w:lvl w:ilvl="0" w:tplc="5BA67EB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911040"/>
    <w:multiLevelType w:val="hybridMultilevel"/>
    <w:tmpl w:val="FF981ADE"/>
    <w:lvl w:ilvl="0" w:tplc="5824CF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2645A"/>
    <w:multiLevelType w:val="hybridMultilevel"/>
    <w:tmpl w:val="4C5864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22517"/>
    <w:multiLevelType w:val="hybridMultilevel"/>
    <w:tmpl w:val="B26A1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74385"/>
    <w:multiLevelType w:val="hybridMultilevel"/>
    <w:tmpl w:val="FBAA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40ADF"/>
    <w:multiLevelType w:val="hybridMultilevel"/>
    <w:tmpl w:val="4066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726E8C"/>
    <w:multiLevelType w:val="hybridMultilevel"/>
    <w:tmpl w:val="A6BC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A7F7B"/>
    <w:multiLevelType w:val="hybridMultilevel"/>
    <w:tmpl w:val="E168E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92F7A"/>
    <w:multiLevelType w:val="hybridMultilevel"/>
    <w:tmpl w:val="1522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0496">
    <w:abstractNumId w:val="2"/>
  </w:num>
  <w:num w:numId="2" w16cid:durableId="487064052">
    <w:abstractNumId w:val="13"/>
  </w:num>
  <w:num w:numId="3" w16cid:durableId="638415774">
    <w:abstractNumId w:val="6"/>
  </w:num>
  <w:num w:numId="4" w16cid:durableId="690421760">
    <w:abstractNumId w:val="0"/>
  </w:num>
  <w:num w:numId="5" w16cid:durableId="353531945">
    <w:abstractNumId w:val="15"/>
  </w:num>
  <w:num w:numId="6" w16cid:durableId="1110052524">
    <w:abstractNumId w:val="1"/>
  </w:num>
  <w:num w:numId="7" w16cid:durableId="1178885269">
    <w:abstractNumId w:val="3"/>
  </w:num>
  <w:num w:numId="8" w16cid:durableId="1922983130">
    <w:abstractNumId w:val="11"/>
  </w:num>
  <w:num w:numId="9" w16cid:durableId="99032673">
    <w:abstractNumId w:val="8"/>
  </w:num>
  <w:num w:numId="10" w16cid:durableId="1285963291">
    <w:abstractNumId w:val="12"/>
  </w:num>
  <w:num w:numId="11" w16cid:durableId="1813014526">
    <w:abstractNumId w:val="4"/>
  </w:num>
  <w:num w:numId="12" w16cid:durableId="1932271598">
    <w:abstractNumId w:val="17"/>
  </w:num>
  <w:num w:numId="13" w16cid:durableId="633944141">
    <w:abstractNumId w:val="16"/>
  </w:num>
  <w:num w:numId="14" w16cid:durableId="157773514">
    <w:abstractNumId w:val="14"/>
  </w:num>
  <w:num w:numId="15" w16cid:durableId="1866138241">
    <w:abstractNumId w:val="9"/>
  </w:num>
  <w:num w:numId="16" w16cid:durableId="1180579097">
    <w:abstractNumId w:val="7"/>
  </w:num>
  <w:num w:numId="17" w16cid:durableId="1980575737">
    <w:abstractNumId w:val="5"/>
  </w:num>
  <w:num w:numId="18" w16cid:durableId="644356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A0"/>
    <w:rsid w:val="00007370"/>
    <w:rsid w:val="00015784"/>
    <w:rsid w:val="0002743A"/>
    <w:rsid w:val="00032840"/>
    <w:rsid w:val="00036341"/>
    <w:rsid w:val="00036450"/>
    <w:rsid w:val="00040BFC"/>
    <w:rsid w:val="000648D7"/>
    <w:rsid w:val="000652BB"/>
    <w:rsid w:val="000733E3"/>
    <w:rsid w:val="00094499"/>
    <w:rsid w:val="000A6D8F"/>
    <w:rsid w:val="000A7462"/>
    <w:rsid w:val="000B58A1"/>
    <w:rsid w:val="000C45FF"/>
    <w:rsid w:val="000D210E"/>
    <w:rsid w:val="000D453B"/>
    <w:rsid w:val="000E3FD1"/>
    <w:rsid w:val="000F28B3"/>
    <w:rsid w:val="00102BA4"/>
    <w:rsid w:val="00112054"/>
    <w:rsid w:val="001239B8"/>
    <w:rsid w:val="00130F52"/>
    <w:rsid w:val="001362E2"/>
    <w:rsid w:val="001419C2"/>
    <w:rsid w:val="001525E1"/>
    <w:rsid w:val="00162A3A"/>
    <w:rsid w:val="00162BA6"/>
    <w:rsid w:val="0016794B"/>
    <w:rsid w:val="00180329"/>
    <w:rsid w:val="001804A3"/>
    <w:rsid w:val="0019001F"/>
    <w:rsid w:val="001A74A5"/>
    <w:rsid w:val="001B2ABD"/>
    <w:rsid w:val="001B5EFC"/>
    <w:rsid w:val="001C68B1"/>
    <w:rsid w:val="001D5E18"/>
    <w:rsid w:val="001E0391"/>
    <w:rsid w:val="001E1759"/>
    <w:rsid w:val="001F1ECC"/>
    <w:rsid w:val="001F25EA"/>
    <w:rsid w:val="001F3B55"/>
    <w:rsid w:val="001F56AB"/>
    <w:rsid w:val="00202A9E"/>
    <w:rsid w:val="002056DE"/>
    <w:rsid w:val="00222432"/>
    <w:rsid w:val="0022640A"/>
    <w:rsid w:val="00226F12"/>
    <w:rsid w:val="00231F72"/>
    <w:rsid w:val="00231F7E"/>
    <w:rsid w:val="002400EB"/>
    <w:rsid w:val="00250766"/>
    <w:rsid w:val="002514FB"/>
    <w:rsid w:val="00252EE9"/>
    <w:rsid w:val="00256CF7"/>
    <w:rsid w:val="00262ADC"/>
    <w:rsid w:val="00267857"/>
    <w:rsid w:val="00273866"/>
    <w:rsid w:val="00281FD5"/>
    <w:rsid w:val="00282022"/>
    <w:rsid w:val="00293B39"/>
    <w:rsid w:val="00297531"/>
    <w:rsid w:val="002B70B4"/>
    <w:rsid w:val="002C2388"/>
    <w:rsid w:val="002C6521"/>
    <w:rsid w:val="002D47BD"/>
    <w:rsid w:val="002D5998"/>
    <w:rsid w:val="0030481B"/>
    <w:rsid w:val="00306FC3"/>
    <w:rsid w:val="0030719E"/>
    <w:rsid w:val="00313442"/>
    <w:rsid w:val="003156FC"/>
    <w:rsid w:val="00321797"/>
    <w:rsid w:val="003254B5"/>
    <w:rsid w:val="003308FC"/>
    <w:rsid w:val="0034118C"/>
    <w:rsid w:val="00365FB5"/>
    <w:rsid w:val="0037121F"/>
    <w:rsid w:val="00375CEC"/>
    <w:rsid w:val="003A06D0"/>
    <w:rsid w:val="003A6B7D"/>
    <w:rsid w:val="003B06CA"/>
    <w:rsid w:val="003B10CD"/>
    <w:rsid w:val="003B64FD"/>
    <w:rsid w:val="003C4F46"/>
    <w:rsid w:val="003C53CA"/>
    <w:rsid w:val="003D620A"/>
    <w:rsid w:val="003E78A8"/>
    <w:rsid w:val="003F016B"/>
    <w:rsid w:val="003F6F99"/>
    <w:rsid w:val="00403940"/>
    <w:rsid w:val="00406746"/>
    <w:rsid w:val="004071FC"/>
    <w:rsid w:val="004116EA"/>
    <w:rsid w:val="004225ED"/>
    <w:rsid w:val="004316D4"/>
    <w:rsid w:val="00437055"/>
    <w:rsid w:val="00441A61"/>
    <w:rsid w:val="00444753"/>
    <w:rsid w:val="00445947"/>
    <w:rsid w:val="00446211"/>
    <w:rsid w:val="004531D0"/>
    <w:rsid w:val="0046713F"/>
    <w:rsid w:val="004813B3"/>
    <w:rsid w:val="00481E88"/>
    <w:rsid w:val="00487BA6"/>
    <w:rsid w:val="00496591"/>
    <w:rsid w:val="004B5CD7"/>
    <w:rsid w:val="004B7980"/>
    <w:rsid w:val="004C192A"/>
    <w:rsid w:val="004C460B"/>
    <w:rsid w:val="004C63E4"/>
    <w:rsid w:val="004D3011"/>
    <w:rsid w:val="004D65BC"/>
    <w:rsid w:val="004D6F5A"/>
    <w:rsid w:val="004E145A"/>
    <w:rsid w:val="004E5162"/>
    <w:rsid w:val="004E7249"/>
    <w:rsid w:val="004F5BCE"/>
    <w:rsid w:val="004F5EF2"/>
    <w:rsid w:val="005262AC"/>
    <w:rsid w:val="005302D7"/>
    <w:rsid w:val="00530E0C"/>
    <w:rsid w:val="00541F3A"/>
    <w:rsid w:val="00554A21"/>
    <w:rsid w:val="00561C03"/>
    <w:rsid w:val="00567A1D"/>
    <w:rsid w:val="00570C4F"/>
    <w:rsid w:val="00576EEC"/>
    <w:rsid w:val="005774A5"/>
    <w:rsid w:val="005955B2"/>
    <w:rsid w:val="005A2FDF"/>
    <w:rsid w:val="005A4385"/>
    <w:rsid w:val="005A6921"/>
    <w:rsid w:val="005E39D5"/>
    <w:rsid w:val="005E7419"/>
    <w:rsid w:val="00600670"/>
    <w:rsid w:val="00613406"/>
    <w:rsid w:val="0062123A"/>
    <w:rsid w:val="0063081C"/>
    <w:rsid w:val="0063618C"/>
    <w:rsid w:val="00646E75"/>
    <w:rsid w:val="00652E80"/>
    <w:rsid w:val="00663240"/>
    <w:rsid w:val="006650A9"/>
    <w:rsid w:val="006771D0"/>
    <w:rsid w:val="00692132"/>
    <w:rsid w:val="006A6632"/>
    <w:rsid w:val="006C1EF1"/>
    <w:rsid w:val="006C38C0"/>
    <w:rsid w:val="006D0B98"/>
    <w:rsid w:val="006E76B3"/>
    <w:rsid w:val="006F0988"/>
    <w:rsid w:val="007078AE"/>
    <w:rsid w:val="00715FCB"/>
    <w:rsid w:val="00743101"/>
    <w:rsid w:val="00746456"/>
    <w:rsid w:val="007473A4"/>
    <w:rsid w:val="00756314"/>
    <w:rsid w:val="0076183A"/>
    <w:rsid w:val="007662D6"/>
    <w:rsid w:val="007747F1"/>
    <w:rsid w:val="007775E1"/>
    <w:rsid w:val="00785B8E"/>
    <w:rsid w:val="007867A0"/>
    <w:rsid w:val="00790A3F"/>
    <w:rsid w:val="007927F5"/>
    <w:rsid w:val="007B5B75"/>
    <w:rsid w:val="007C0C86"/>
    <w:rsid w:val="007F6BA2"/>
    <w:rsid w:val="00802CA0"/>
    <w:rsid w:val="008202DF"/>
    <w:rsid w:val="00833671"/>
    <w:rsid w:val="00847B53"/>
    <w:rsid w:val="00893CD2"/>
    <w:rsid w:val="008A2EBD"/>
    <w:rsid w:val="008A6271"/>
    <w:rsid w:val="008B03B4"/>
    <w:rsid w:val="008B0FE7"/>
    <w:rsid w:val="008B33F2"/>
    <w:rsid w:val="008B6FBE"/>
    <w:rsid w:val="008D204C"/>
    <w:rsid w:val="008F448D"/>
    <w:rsid w:val="0091306F"/>
    <w:rsid w:val="009260CD"/>
    <w:rsid w:val="00931D09"/>
    <w:rsid w:val="009410A4"/>
    <w:rsid w:val="0094717E"/>
    <w:rsid w:val="00952C25"/>
    <w:rsid w:val="00960D46"/>
    <w:rsid w:val="009637DC"/>
    <w:rsid w:val="0097671C"/>
    <w:rsid w:val="00983607"/>
    <w:rsid w:val="00990B19"/>
    <w:rsid w:val="009D4F8B"/>
    <w:rsid w:val="009E6121"/>
    <w:rsid w:val="009F4D53"/>
    <w:rsid w:val="009F58A8"/>
    <w:rsid w:val="00A02083"/>
    <w:rsid w:val="00A20CE4"/>
    <w:rsid w:val="00A2118D"/>
    <w:rsid w:val="00A26D6F"/>
    <w:rsid w:val="00A3179D"/>
    <w:rsid w:val="00A3502C"/>
    <w:rsid w:val="00A43AED"/>
    <w:rsid w:val="00A501A0"/>
    <w:rsid w:val="00A54FBD"/>
    <w:rsid w:val="00A61951"/>
    <w:rsid w:val="00A7298A"/>
    <w:rsid w:val="00A72D82"/>
    <w:rsid w:val="00A72DDB"/>
    <w:rsid w:val="00A9271C"/>
    <w:rsid w:val="00AA5FA5"/>
    <w:rsid w:val="00AA795F"/>
    <w:rsid w:val="00AC2546"/>
    <w:rsid w:val="00AD76E2"/>
    <w:rsid w:val="00B00EFB"/>
    <w:rsid w:val="00B10BA7"/>
    <w:rsid w:val="00B127CE"/>
    <w:rsid w:val="00B20152"/>
    <w:rsid w:val="00B230F9"/>
    <w:rsid w:val="00B33AE5"/>
    <w:rsid w:val="00B359E4"/>
    <w:rsid w:val="00B54D9A"/>
    <w:rsid w:val="00B57D98"/>
    <w:rsid w:val="00B64F2B"/>
    <w:rsid w:val="00B70850"/>
    <w:rsid w:val="00B91AC3"/>
    <w:rsid w:val="00BA4038"/>
    <w:rsid w:val="00BE23E3"/>
    <w:rsid w:val="00BE3112"/>
    <w:rsid w:val="00BE4352"/>
    <w:rsid w:val="00C05BEA"/>
    <w:rsid w:val="00C066B6"/>
    <w:rsid w:val="00C24E4B"/>
    <w:rsid w:val="00C37BA1"/>
    <w:rsid w:val="00C40BB4"/>
    <w:rsid w:val="00C4245F"/>
    <w:rsid w:val="00C4674C"/>
    <w:rsid w:val="00C506CF"/>
    <w:rsid w:val="00C63B80"/>
    <w:rsid w:val="00C63F89"/>
    <w:rsid w:val="00C72BED"/>
    <w:rsid w:val="00C815AA"/>
    <w:rsid w:val="00C8202D"/>
    <w:rsid w:val="00C94E78"/>
    <w:rsid w:val="00C9578B"/>
    <w:rsid w:val="00CB0055"/>
    <w:rsid w:val="00CB5630"/>
    <w:rsid w:val="00CC01A0"/>
    <w:rsid w:val="00CF2B17"/>
    <w:rsid w:val="00CF4D23"/>
    <w:rsid w:val="00CF4EFC"/>
    <w:rsid w:val="00D00A9B"/>
    <w:rsid w:val="00D02997"/>
    <w:rsid w:val="00D06B17"/>
    <w:rsid w:val="00D15318"/>
    <w:rsid w:val="00D2522B"/>
    <w:rsid w:val="00D30221"/>
    <w:rsid w:val="00D32C52"/>
    <w:rsid w:val="00D33323"/>
    <w:rsid w:val="00D422DE"/>
    <w:rsid w:val="00D5459D"/>
    <w:rsid w:val="00D55A9C"/>
    <w:rsid w:val="00D619C6"/>
    <w:rsid w:val="00D62D69"/>
    <w:rsid w:val="00D67881"/>
    <w:rsid w:val="00D72817"/>
    <w:rsid w:val="00D91F31"/>
    <w:rsid w:val="00D95322"/>
    <w:rsid w:val="00DA1F4D"/>
    <w:rsid w:val="00DB10BA"/>
    <w:rsid w:val="00DB28B4"/>
    <w:rsid w:val="00DB547B"/>
    <w:rsid w:val="00DC7491"/>
    <w:rsid w:val="00DD172A"/>
    <w:rsid w:val="00DE5BDE"/>
    <w:rsid w:val="00DE7157"/>
    <w:rsid w:val="00DF1267"/>
    <w:rsid w:val="00DF6EBE"/>
    <w:rsid w:val="00E1606A"/>
    <w:rsid w:val="00E223E1"/>
    <w:rsid w:val="00E25A26"/>
    <w:rsid w:val="00E40910"/>
    <w:rsid w:val="00E414AF"/>
    <w:rsid w:val="00E425C8"/>
    <w:rsid w:val="00E4381A"/>
    <w:rsid w:val="00E50D4A"/>
    <w:rsid w:val="00E55226"/>
    <w:rsid w:val="00E55D74"/>
    <w:rsid w:val="00E80E21"/>
    <w:rsid w:val="00E822FD"/>
    <w:rsid w:val="00E8315B"/>
    <w:rsid w:val="00E87232"/>
    <w:rsid w:val="00ED1B74"/>
    <w:rsid w:val="00EE440F"/>
    <w:rsid w:val="00EE50CA"/>
    <w:rsid w:val="00F03E95"/>
    <w:rsid w:val="00F07EC1"/>
    <w:rsid w:val="00F224C1"/>
    <w:rsid w:val="00F40939"/>
    <w:rsid w:val="00F60274"/>
    <w:rsid w:val="00F63C36"/>
    <w:rsid w:val="00F77FB9"/>
    <w:rsid w:val="00F92FE7"/>
    <w:rsid w:val="00F93425"/>
    <w:rsid w:val="00F96C20"/>
    <w:rsid w:val="00FA1497"/>
    <w:rsid w:val="00FB068F"/>
    <w:rsid w:val="00FB4329"/>
    <w:rsid w:val="00FB6582"/>
    <w:rsid w:val="00FC29DB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78B72"/>
  <w14:defaultImageDpi w14:val="32767"/>
  <w15:chartTrackingRefBased/>
  <w15:docId w15:val="{717780F1-20BA-4C3A-B3EE-66F20F99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CC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03\AppData\Roaming\Microsoft\Templates\Blue%20grey%20resume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34</TotalTime>
  <Pages>3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Ngoc Bich - Phong Kinh Doanh</dc:creator>
  <cp:keywords/>
  <dc:description/>
  <cp:lastModifiedBy>Ly Ngoc Bich - Phong Kinh Doanh</cp:lastModifiedBy>
  <cp:revision>15</cp:revision>
  <dcterms:created xsi:type="dcterms:W3CDTF">2025-06-22T04:43:00Z</dcterms:created>
  <dcterms:modified xsi:type="dcterms:W3CDTF">2025-08-09T14:54:00Z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